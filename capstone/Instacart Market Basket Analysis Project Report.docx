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385762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3857625"/>
                    </a:xfrm>
                    <a:prstGeom prst="rect">
                      <a:avLst/>
                    </a:prstGeom>
                    <a:noFill/>
                    <a:ln w="254000" cap="rnd">
                      <a:noFill/>
                    </a:ln>
                    <a:effectLst/>
                  </pic:spPr>
                </pic:pic>
              </a:graphicData>
            </a:graphic>
          </wp:inline>
        </w:drawing>
      </w:r>
    </w:p>
    <w:bookmarkEnd w:id="0"/>
    <w:bookmarkEnd w:id="1"/>
    <w:bookmarkEnd w:id="2"/>
    <w:bookmarkEnd w:id="3"/>
    <w:bookmarkEnd w:id="4"/>
    <w:p w:rsidR="00C6554A" w:rsidRDefault="00F36126" w:rsidP="00C6554A">
      <w:pPr>
        <w:pStyle w:val="Title"/>
      </w:pPr>
      <w:r>
        <w:t>Instacart Market Basket Analysis</w:t>
      </w:r>
    </w:p>
    <w:p w:rsidR="00C6554A" w:rsidRPr="00D5413C" w:rsidRDefault="00F36126" w:rsidP="00C6554A">
      <w:pPr>
        <w:pStyle w:val="Subtitle"/>
      </w:pPr>
      <w:r>
        <w:t>Predict Next Basket</w:t>
      </w:r>
    </w:p>
    <w:p w:rsidR="00C6554A" w:rsidRDefault="00F36126" w:rsidP="00C6554A">
      <w:pPr>
        <w:pStyle w:val="ContactInfo"/>
      </w:pPr>
      <w:r>
        <w:t>Prajakta Gujarathi</w:t>
      </w:r>
      <w:r w:rsidR="00C6554A">
        <w:t xml:space="preserve"> | </w:t>
      </w:r>
      <w:r>
        <w:t>Capstone Project</w:t>
      </w:r>
      <w:r w:rsidR="00C6554A">
        <w:t xml:space="preserve"> |</w:t>
      </w:r>
      <w:r w:rsidR="00C6554A" w:rsidRPr="00D5413C">
        <w:t xml:space="preserve"> </w:t>
      </w:r>
      <w:r>
        <w:t>10/5/2017</w:t>
      </w:r>
      <w:r w:rsidR="00C6554A">
        <w:br w:type="page"/>
      </w:r>
    </w:p>
    <w:p w:rsidR="00C6554A" w:rsidRDefault="00F36126" w:rsidP="00F36126">
      <w:pPr>
        <w:pStyle w:val="Title"/>
      </w:pPr>
      <w:r>
        <w:lastRenderedPageBreak/>
        <w:t>Definition</w:t>
      </w:r>
    </w:p>
    <w:p w:rsidR="00F36126" w:rsidRPr="00F36126" w:rsidRDefault="00F36126" w:rsidP="001C3797">
      <w:pPr>
        <w:pStyle w:val="Heading2"/>
        <w:jc w:val="both"/>
      </w:pPr>
      <w:r>
        <w:t>Project OVerview:</w:t>
      </w:r>
    </w:p>
    <w:p w:rsidR="00C6554A" w:rsidRDefault="00F3414E" w:rsidP="001C3797">
      <w:pPr>
        <w:jc w:val="both"/>
        <w:rPr>
          <w:spacing w:val="-1"/>
          <w:sz w:val="24"/>
          <w:szCs w:val="24"/>
          <w:shd w:val="clear" w:color="auto" w:fill="FFFFFF"/>
        </w:rPr>
      </w:pPr>
      <w:r w:rsidRPr="00F3414E">
        <w:rPr>
          <w:rFonts w:cs="Arial"/>
          <w:sz w:val="24"/>
          <w:szCs w:val="24"/>
          <w:shd w:val="clear" w:color="auto" w:fill="FFFFFF"/>
        </w:rPr>
        <w:t xml:space="preserve">Instacart, a grocery ordering and delivery app, aims to make it easy to fill </w:t>
      </w:r>
      <w:r>
        <w:rPr>
          <w:rFonts w:cs="Arial"/>
          <w:sz w:val="24"/>
          <w:szCs w:val="24"/>
          <w:shd w:val="clear" w:color="auto" w:fill="FFFFFF"/>
        </w:rPr>
        <w:t>customer’s</w:t>
      </w:r>
      <w:r w:rsidRPr="00F3414E">
        <w:rPr>
          <w:rFonts w:cs="Arial"/>
          <w:sz w:val="24"/>
          <w:szCs w:val="24"/>
          <w:shd w:val="clear" w:color="auto" w:fill="FFFFFF"/>
        </w:rPr>
        <w:t xml:space="preserve"> refrigerator and pantry with </w:t>
      </w:r>
      <w:r>
        <w:rPr>
          <w:rFonts w:cs="Arial"/>
          <w:sz w:val="24"/>
          <w:szCs w:val="24"/>
          <w:shd w:val="clear" w:color="auto" w:fill="FFFFFF"/>
        </w:rPr>
        <w:t>their</w:t>
      </w:r>
      <w:r w:rsidRPr="00F3414E">
        <w:rPr>
          <w:rFonts w:cs="Arial"/>
          <w:sz w:val="24"/>
          <w:szCs w:val="24"/>
          <w:shd w:val="clear" w:color="auto" w:fill="FFFFFF"/>
        </w:rPr>
        <w:t xml:space="preserve"> personal favorites and staples when </w:t>
      </w:r>
      <w:r>
        <w:rPr>
          <w:rFonts w:cs="Arial"/>
          <w:sz w:val="24"/>
          <w:szCs w:val="24"/>
          <w:shd w:val="clear" w:color="auto" w:fill="FFFFFF"/>
        </w:rPr>
        <w:t>they</w:t>
      </w:r>
      <w:r w:rsidRPr="00F3414E">
        <w:rPr>
          <w:rFonts w:cs="Arial"/>
          <w:sz w:val="24"/>
          <w:szCs w:val="24"/>
          <w:shd w:val="clear" w:color="auto" w:fill="FFFFFF"/>
        </w:rPr>
        <w:t xml:space="preserve"> need them. After selecting products through the Instacart app, personal shoppers review order and do the in-store shopping and delivery for </w:t>
      </w:r>
      <w:r>
        <w:rPr>
          <w:rFonts w:cs="Arial"/>
          <w:sz w:val="24"/>
          <w:szCs w:val="24"/>
          <w:shd w:val="clear" w:color="auto" w:fill="FFFFFF"/>
        </w:rPr>
        <w:t>customers</w:t>
      </w:r>
      <w:r w:rsidRPr="00F3414E">
        <w:rPr>
          <w:rFonts w:cs="Arial"/>
          <w:sz w:val="24"/>
          <w:szCs w:val="24"/>
          <w:shd w:val="clear" w:color="auto" w:fill="FFFFFF"/>
        </w:rPr>
        <w:t>.</w:t>
      </w:r>
      <w:r w:rsidR="003F28E8" w:rsidRPr="003F28E8">
        <w:rPr>
          <w:rFonts w:ascii="Georgia" w:hAnsi="Georgia"/>
          <w:spacing w:val="-1"/>
          <w:sz w:val="32"/>
          <w:szCs w:val="32"/>
          <w:shd w:val="clear" w:color="auto" w:fill="FFFFFF"/>
        </w:rPr>
        <w:t xml:space="preserve"> </w:t>
      </w:r>
      <w:r w:rsidR="003F28E8" w:rsidRPr="003F28E8">
        <w:rPr>
          <w:spacing w:val="-1"/>
          <w:sz w:val="24"/>
          <w:szCs w:val="24"/>
          <w:shd w:val="clear" w:color="auto" w:fill="FFFFFF"/>
        </w:rPr>
        <w:t>But achieving this simplicity cost effectively at scale requires an enormous investment in engineering and data science.</w:t>
      </w:r>
    </w:p>
    <w:p w:rsidR="003F28E8" w:rsidRDefault="003F28E8" w:rsidP="001C3797">
      <w:pPr>
        <w:jc w:val="both"/>
        <w:rPr>
          <w:spacing w:val="-1"/>
          <w:sz w:val="24"/>
          <w:szCs w:val="24"/>
          <w:shd w:val="clear" w:color="auto" w:fill="FFFFFF"/>
        </w:rPr>
      </w:pPr>
      <w:r>
        <w:rPr>
          <w:spacing w:val="-1"/>
          <w:sz w:val="24"/>
          <w:szCs w:val="24"/>
          <w:shd w:val="clear" w:color="auto" w:fill="FFFFFF"/>
        </w:rPr>
        <w:t>Knowing customer’s next order will be helpful for Instacart business in following way:</w:t>
      </w:r>
    </w:p>
    <w:p w:rsidR="003F28E8" w:rsidRDefault="003F28E8" w:rsidP="001C3797">
      <w:pPr>
        <w:pStyle w:val="ListParagraph"/>
        <w:numPr>
          <w:ilvl w:val="0"/>
          <w:numId w:val="16"/>
        </w:numPr>
        <w:jc w:val="both"/>
        <w:rPr>
          <w:sz w:val="24"/>
          <w:szCs w:val="24"/>
        </w:rPr>
      </w:pPr>
      <w:r>
        <w:rPr>
          <w:sz w:val="24"/>
          <w:szCs w:val="24"/>
        </w:rPr>
        <w:t>Optimize algorithm which enroute Instacart shoppers, for timely and efficient delivery</w:t>
      </w:r>
    </w:p>
    <w:p w:rsidR="003F28E8" w:rsidRDefault="003F28E8" w:rsidP="001C3797">
      <w:pPr>
        <w:pStyle w:val="ListParagraph"/>
        <w:numPr>
          <w:ilvl w:val="0"/>
          <w:numId w:val="16"/>
        </w:numPr>
        <w:jc w:val="both"/>
        <w:rPr>
          <w:sz w:val="24"/>
          <w:szCs w:val="24"/>
        </w:rPr>
      </w:pPr>
      <w:r>
        <w:rPr>
          <w:sz w:val="24"/>
          <w:szCs w:val="24"/>
        </w:rPr>
        <w:t>Balancing supply and demand of customers. This includes estimating Instacart’s capacity to fulfill orders to create optimal customer experience.</w:t>
      </w:r>
    </w:p>
    <w:p w:rsidR="003F28E8" w:rsidRDefault="003F28E8" w:rsidP="001C3797">
      <w:pPr>
        <w:pStyle w:val="ListParagraph"/>
        <w:numPr>
          <w:ilvl w:val="0"/>
          <w:numId w:val="16"/>
        </w:numPr>
        <w:jc w:val="both"/>
        <w:rPr>
          <w:sz w:val="24"/>
          <w:szCs w:val="24"/>
        </w:rPr>
      </w:pPr>
      <w:r>
        <w:rPr>
          <w:sz w:val="24"/>
          <w:szCs w:val="24"/>
        </w:rPr>
        <w:t xml:space="preserve">Provide customers </w:t>
      </w:r>
      <w:r w:rsidR="00F61079">
        <w:rPr>
          <w:sz w:val="24"/>
          <w:szCs w:val="24"/>
        </w:rPr>
        <w:t>with recommendation</w:t>
      </w:r>
      <w:r>
        <w:rPr>
          <w:sz w:val="24"/>
          <w:szCs w:val="24"/>
        </w:rPr>
        <w:t xml:space="preserve"> </w:t>
      </w:r>
      <w:r w:rsidR="00F61079">
        <w:rPr>
          <w:sz w:val="24"/>
          <w:szCs w:val="24"/>
        </w:rPr>
        <w:t>by analyzing their previous purchase history.</w:t>
      </w:r>
    </w:p>
    <w:p w:rsidR="00F61079" w:rsidRPr="003F28E8" w:rsidRDefault="00F61079" w:rsidP="001C3797">
      <w:pPr>
        <w:pStyle w:val="ListParagraph"/>
        <w:jc w:val="both"/>
        <w:rPr>
          <w:sz w:val="24"/>
          <w:szCs w:val="24"/>
        </w:rPr>
      </w:pPr>
    </w:p>
    <w:p w:rsidR="00C6554A" w:rsidRPr="00D5413C" w:rsidRDefault="00F61079" w:rsidP="001C3797">
      <w:pPr>
        <w:pStyle w:val="Heading2"/>
        <w:jc w:val="both"/>
      </w:pPr>
      <w:r>
        <w:t>Problem Statment</w:t>
      </w:r>
    </w:p>
    <w:p w:rsidR="001707E4" w:rsidRPr="00B90771" w:rsidRDefault="00F61079" w:rsidP="001C3797">
      <w:pPr>
        <w:jc w:val="both"/>
        <w:rPr>
          <w:rFonts w:cs="Arial"/>
          <w:sz w:val="24"/>
          <w:szCs w:val="24"/>
          <w:shd w:val="clear" w:color="auto" w:fill="FFFFFF"/>
        </w:rPr>
      </w:pPr>
      <w:r w:rsidRPr="00B90771">
        <w:rPr>
          <w:sz w:val="24"/>
          <w:szCs w:val="24"/>
        </w:rPr>
        <w:t xml:space="preserve">In this project goal is to </w:t>
      </w:r>
      <w:r w:rsidR="00B90771" w:rsidRPr="00B90771">
        <w:rPr>
          <w:rFonts w:cs="Arial"/>
          <w:sz w:val="24"/>
          <w:szCs w:val="24"/>
          <w:shd w:val="clear" w:color="auto" w:fill="FFFFFF"/>
        </w:rPr>
        <w:t>use previous transactional data of customer to develop models that predict which products a user will buy again. Task involve are following:</w:t>
      </w:r>
    </w:p>
    <w:p w:rsidR="00B90771" w:rsidRPr="00B90771" w:rsidRDefault="00B90771" w:rsidP="001C3797">
      <w:pPr>
        <w:pStyle w:val="ListParagraph"/>
        <w:numPr>
          <w:ilvl w:val="0"/>
          <w:numId w:val="17"/>
        </w:numPr>
        <w:jc w:val="both"/>
        <w:rPr>
          <w:rFonts w:cs="Arial"/>
          <w:sz w:val="24"/>
          <w:szCs w:val="24"/>
          <w:shd w:val="clear" w:color="auto" w:fill="FFFFFF"/>
        </w:rPr>
      </w:pPr>
      <w:r w:rsidRPr="00B90771">
        <w:rPr>
          <w:rFonts w:cs="Arial"/>
          <w:sz w:val="24"/>
          <w:szCs w:val="24"/>
          <w:shd w:val="clear" w:color="auto" w:fill="FFFFFF"/>
        </w:rPr>
        <w:t>Download data from Recently, Instacart open source data from </w:t>
      </w:r>
      <w:hyperlink r:id="rId8" w:history="1">
        <w:r w:rsidRPr="00B90771">
          <w:rPr>
            <w:rFonts w:cs="Arial"/>
            <w:color w:val="008ABC"/>
            <w:sz w:val="24"/>
            <w:szCs w:val="24"/>
            <w:u w:val="single"/>
            <w:bdr w:val="none" w:sz="0" w:space="0" w:color="auto" w:frame="1"/>
            <w:shd w:val="clear" w:color="auto" w:fill="FFFFFF"/>
          </w:rPr>
          <w:t>3 Million Instacart Orders, Open Sourced.</w:t>
        </w:r>
      </w:hyperlink>
    </w:p>
    <w:p w:rsidR="00B90771" w:rsidRPr="00B90771" w:rsidRDefault="00B90771" w:rsidP="001C3797">
      <w:pPr>
        <w:pStyle w:val="ListParagraph"/>
        <w:numPr>
          <w:ilvl w:val="0"/>
          <w:numId w:val="17"/>
        </w:numPr>
        <w:jc w:val="both"/>
        <w:rPr>
          <w:rFonts w:cs="Arial"/>
          <w:sz w:val="24"/>
          <w:szCs w:val="24"/>
          <w:shd w:val="clear" w:color="auto" w:fill="FFFFFF"/>
        </w:rPr>
      </w:pPr>
      <w:r w:rsidRPr="00B90771">
        <w:rPr>
          <w:rFonts w:cs="Arial"/>
          <w:sz w:val="24"/>
          <w:szCs w:val="24"/>
          <w:shd w:val="clear" w:color="auto" w:fill="FFFFFF"/>
        </w:rPr>
        <w:t>Explore, visualize and analyze important dimensions</w:t>
      </w:r>
    </w:p>
    <w:p w:rsidR="00B90771" w:rsidRPr="00B90771" w:rsidRDefault="00B90771" w:rsidP="001C3797">
      <w:pPr>
        <w:pStyle w:val="ListParagraph"/>
        <w:numPr>
          <w:ilvl w:val="0"/>
          <w:numId w:val="17"/>
        </w:numPr>
        <w:jc w:val="both"/>
        <w:rPr>
          <w:rFonts w:cs="Arial"/>
          <w:sz w:val="24"/>
          <w:szCs w:val="24"/>
          <w:shd w:val="clear" w:color="auto" w:fill="FFFFFF"/>
        </w:rPr>
      </w:pPr>
      <w:r w:rsidRPr="00B90771">
        <w:rPr>
          <w:rFonts w:cs="Arial"/>
          <w:sz w:val="24"/>
          <w:szCs w:val="24"/>
          <w:shd w:val="clear" w:color="auto" w:fill="FFFFFF"/>
        </w:rPr>
        <w:t>Preprocess data by adding or reducing dimension as required.</w:t>
      </w:r>
    </w:p>
    <w:p w:rsidR="00B90771" w:rsidRPr="00B90771" w:rsidRDefault="00B90771" w:rsidP="001C3797">
      <w:pPr>
        <w:pStyle w:val="ListParagraph"/>
        <w:numPr>
          <w:ilvl w:val="0"/>
          <w:numId w:val="17"/>
        </w:numPr>
        <w:jc w:val="both"/>
        <w:rPr>
          <w:rFonts w:cs="Arial"/>
          <w:sz w:val="24"/>
          <w:szCs w:val="24"/>
          <w:shd w:val="clear" w:color="auto" w:fill="FFFFFF"/>
        </w:rPr>
      </w:pPr>
      <w:r w:rsidRPr="00B90771">
        <w:rPr>
          <w:rFonts w:cs="Arial"/>
          <w:sz w:val="24"/>
          <w:szCs w:val="24"/>
          <w:shd w:val="clear" w:color="auto" w:fill="FFFFFF"/>
        </w:rPr>
        <w:t>Train a different models using preprocessed data and identify best model</w:t>
      </w:r>
    </w:p>
    <w:p w:rsidR="00B90771" w:rsidRPr="00B90771" w:rsidRDefault="00B90771" w:rsidP="001C3797">
      <w:pPr>
        <w:pStyle w:val="ListParagraph"/>
        <w:numPr>
          <w:ilvl w:val="0"/>
          <w:numId w:val="17"/>
        </w:numPr>
        <w:jc w:val="both"/>
        <w:rPr>
          <w:rFonts w:cs="Arial"/>
          <w:sz w:val="24"/>
          <w:szCs w:val="24"/>
          <w:shd w:val="clear" w:color="auto" w:fill="FFFFFF"/>
        </w:rPr>
      </w:pPr>
      <w:r w:rsidRPr="00B90771">
        <w:rPr>
          <w:rFonts w:cs="Arial"/>
          <w:sz w:val="24"/>
          <w:szCs w:val="24"/>
          <w:shd w:val="clear" w:color="auto" w:fill="FFFFFF"/>
        </w:rPr>
        <w:t>Predict next carts products for test users.</w:t>
      </w:r>
    </w:p>
    <w:p w:rsidR="00BC6114" w:rsidRDefault="00BC6114" w:rsidP="001C3797">
      <w:pPr>
        <w:jc w:val="both"/>
        <w:rPr>
          <w:rFonts w:cs="Arial"/>
          <w:sz w:val="24"/>
          <w:szCs w:val="24"/>
          <w:shd w:val="clear" w:color="auto" w:fill="FFFFFF"/>
        </w:rPr>
      </w:pPr>
      <w:r>
        <w:rPr>
          <w:rFonts w:cs="Arial"/>
          <w:sz w:val="24"/>
          <w:szCs w:val="24"/>
          <w:shd w:val="clear" w:color="auto" w:fill="FFFFFF"/>
        </w:rPr>
        <w:t xml:space="preserve">Final result will be a text file output with order id followed by list of Product Ids that are predicted to be being bought. </w:t>
      </w:r>
    </w:p>
    <w:p w:rsidR="001C3797" w:rsidRDefault="001C3797" w:rsidP="001C3797">
      <w:pPr>
        <w:jc w:val="both"/>
        <w:rPr>
          <w:rFonts w:cs="Arial"/>
          <w:sz w:val="24"/>
          <w:szCs w:val="24"/>
          <w:shd w:val="clear" w:color="auto" w:fill="FFFFFF"/>
        </w:rPr>
      </w:pPr>
      <w:r>
        <w:rPr>
          <w:rFonts w:cs="Arial"/>
          <w:sz w:val="24"/>
          <w:szCs w:val="24"/>
          <w:shd w:val="clear" w:color="auto" w:fill="FFFFFF"/>
        </w:rPr>
        <w:t xml:space="preserve">Kaggle competition Link: </w:t>
      </w:r>
      <w:hyperlink r:id="rId9" w:history="1">
        <w:r w:rsidRPr="00453D66">
          <w:rPr>
            <w:rStyle w:val="Hyperlink"/>
            <w:rFonts w:cs="Arial"/>
            <w:sz w:val="24"/>
            <w:szCs w:val="24"/>
            <w:shd w:val="clear" w:color="auto" w:fill="FFFFFF"/>
          </w:rPr>
          <w:t>https://www.kaggle.com/c/instacart-market-basket-analysis</w:t>
        </w:r>
      </w:hyperlink>
    </w:p>
    <w:p w:rsidR="001C3797" w:rsidRPr="00BC6114" w:rsidRDefault="001C3797" w:rsidP="001C3797">
      <w:pPr>
        <w:jc w:val="both"/>
        <w:rPr>
          <w:rFonts w:cs="Arial"/>
          <w:sz w:val="24"/>
          <w:szCs w:val="24"/>
          <w:shd w:val="clear" w:color="auto" w:fill="FFFFFF"/>
        </w:rPr>
      </w:pPr>
    </w:p>
    <w:p w:rsidR="00B90771" w:rsidRDefault="00B90771" w:rsidP="001C3797">
      <w:pPr>
        <w:pStyle w:val="ListParagraph"/>
        <w:jc w:val="both"/>
        <w:rPr>
          <w:rFonts w:cs="Arial"/>
          <w:sz w:val="24"/>
          <w:szCs w:val="24"/>
          <w:shd w:val="clear" w:color="auto" w:fill="FFFFFF"/>
        </w:rPr>
      </w:pPr>
    </w:p>
    <w:p w:rsidR="00B90771" w:rsidRDefault="00B90771" w:rsidP="001C3797">
      <w:pPr>
        <w:pStyle w:val="ListParagraph"/>
        <w:jc w:val="both"/>
        <w:rPr>
          <w:rFonts w:cs="Arial"/>
          <w:sz w:val="24"/>
          <w:szCs w:val="24"/>
          <w:shd w:val="clear" w:color="auto" w:fill="FFFFFF"/>
        </w:rPr>
      </w:pPr>
    </w:p>
    <w:p w:rsidR="00B90771" w:rsidRDefault="00B90771" w:rsidP="001C3797">
      <w:pPr>
        <w:pStyle w:val="ListParagraph"/>
        <w:jc w:val="both"/>
        <w:rPr>
          <w:rFonts w:cs="Arial"/>
          <w:sz w:val="24"/>
          <w:szCs w:val="24"/>
          <w:shd w:val="clear" w:color="auto" w:fill="FFFFFF"/>
        </w:rPr>
      </w:pPr>
    </w:p>
    <w:p w:rsidR="00B90771" w:rsidRDefault="00B90771" w:rsidP="001C3797">
      <w:pPr>
        <w:pStyle w:val="ListParagraph"/>
        <w:jc w:val="both"/>
        <w:rPr>
          <w:rFonts w:cs="Arial"/>
          <w:sz w:val="24"/>
          <w:szCs w:val="24"/>
          <w:shd w:val="clear" w:color="auto" w:fill="FFFFFF"/>
        </w:rPr>
      </w:pPr>
    </w:p>
    <w:p w:rsidR="00B90771" w:rsidRDefault="00B90771" w:rsidP="001C3797">
      <w:pPr>
        <w:pStyle w:val="ListParagraph"/>
        <w:jc w:val="both"/>
        <w:rPr>
          <w:rFonts w:cs="Arial"/>
          <w:sz w:val="24"/>
          <w:szCs w:val="24"/>
          <w:shd w:val="clear" w:color="auto" w:fill="FFFFFF"/>
        </w:rPr>
      </w:pPr>
    </w:p>
    <w:p w:rsidR="00B90771" w:rsidRDefault="00B90771" w:rsidP="001C3797">
      <w:pPr>
        <w:pStyle w:val="Heading1"/>
        <w:jc w:val="both"/>
        <w:rPr>
          <w:shd w:val="clear" w:color="auto" w:fill="FFFFFF"/>
        </w:rPr>
      </w:pPr>
      <w:r>
        <w:rPr>
          <w:shd w:val="clear" w:color="auto" w:fill="FFFFFF"/>
        </w:rPr>
        <w:t>Metrics:</w:t>
      </w:r>
    </w:p>
    <w:p w:rsidR="00B90771" w:rsidRPr="00502046" w:rsidRDefault="00A85B8E" w:rsidP="001C3797">
      <w:pPr>
        <w:autoSpaceDE w:val="0"/>
        <w:autoSpaceDN w:val="0"/>
        <w:adjustRightInd w:val="0"/>
        <w:spacing w:before="0" w:after="0" w:line="240" w:lineRule="auto"/>
        <w:jc w:val="both"/>
        <w:rPr>
          <w:rFonts w:cs="Garamond"/>
          <w:sz w:val="24"/>
          <w:szCs w:val="24"/>
        </w:rPr>
      </w:pPr>
      <w:r w:rsidRPr="00502046">
        <w:rPr>
          <w:rFonts w:cs="Garamond"/>
          <w:sz w:val="24"/>
          <w:szCs w:val="24"/>
        </w:rPr>
        <w:t>F1</w:t>
      </w:r>
      <w:r w:rsidR="00B90771" w:rsidRPr="00502046">
        <w:rPr>
          <w:rFonts w:cs="Garamond"/>
          <w:sz w:val="24"/>
          <w:szCs w:val="24"/>
        </w:rPr>
        <w:t xml:space="preserve"> is a common metric for binary classifiers; it takes into account both true positives and true</w:t>
      </w:r>
      <w:r w:rsidR="00502046">
        <w:rPr>
          <w:rFonts w:cs="Garamond"/>
          <w:sz w:val="24"/>
          <w:szCs w:val="24"/>
        </w:rPr>
        <w:t xml:space="preserve"> n</w:t>
      </w:r>
      <w:r w:rsidR="00B90771" w:rsidRPr="00502046">
        <w:rPr>
          <w:rFonts w:cs="Garamond"/>
          <w:sz w:val="24"/>
          <w:szCs w:val="24"/>
        </w:rPr>
        <w:t>egatives with equal weight.</w:t>
      </w:r>
    </w:p>
    <w:p w:rsidR="00A85B8E" w:rsidRDefault="00A85B8E" w:rsidP="001C3797">
      <w:pPr>
        <w:jc w:val="both"/>
      </w:pPr>
      <w:r>
        <w:rPr>
          <w:noProof/>
        </w:rPr>
        <w:drawing>
          <wp:inline distT="0" distB="0" distL="0" distR="0">
            <wp:extent cx="2750024" cy="207627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rec.png"/>
                    <pic:cNvPicPr/>
                  </pic:nvPicPr>
                  <pic:blipFill>
                    <a:blip r:embed="rId10">
                      <a:extLst>
                        <a:ext uri="{28A0092B-C50C-407E-A947-70E740481C1C}">
                          <a14:useLocalDpi xmlns:a14="http://schemas.microsoft.com/office/drawing/2010/main" val="0"/>
                        </a:ext>
                      </a:extLst>
                    </a:blip>
                    <a:stretch>
                      <a:fillRect/>
                    </a:stretch>
                  </pic:blipFill>
                  <pic:spPr>
                    <a:xfrm>
                      <a:off x="0" y="0"/>
                      <a:ext cx="2771274" cy="2092323"/>
                    </a:xfrm>
                    <a:prstGeom prst="rect">
                      <a:avLst/>
                    </a:prstGeom>
                  </pic:spPr>
                </pic:pic>
              </a:graphicData>
            </a:graphic>
          </wp:inline>
        </w:drawing>
      </w:r>
    </w:p>
    <w:p w:rsidR="00A85B8E" w:rsidRDefault="00A85B8E" w:rsidP="001C3797">
      <w:pPr>
        <w:jc w:val="both"/>
      </w:pPr>
      <w:r>
        <w:t>TP = will be product which are actually present in next order.</w:t>
      </w:r>
    </w:p>
    <w:p w:rsidR="00A85B8E" w:rsidRDefault="00A85B8E" w:rsidP="001C3797">
      <w:pPr>
        <w:jc w:val="both"/>
      </w:pPr>
      <w:r>
        <w:t xml:space="preserve">FP = will be </w:t>
      </w:r>
      <w:r w:rsidR="00AF3377">
        <w:t>product that incorrectly predicated to be in next order.</w:t>
      </w:r>
    </w:p>
    <w:p w:rsidR="00AF3377" w:rsidRDefault="00AF3377" w:rsidP="001C3797">
      <w:pPr>
        <w:jc w:val="both"/>
      </w:pPr>
      <w:r>
        <w:t>TN = will be product which are not present in next orders.</w:t>
      </w:r>
    </w:p>
    <w:p w:rsidR="000E5BC2" w:rsidRDefault="00AF3377" w:rsidP="001C3797">
      <w:pPr>
        <w:jc w:val="both"/>
      </w:pPr>
      <w:r>
        <w:t>FN = will be products which are supposed to be in next order be predicated as not.</w:t>
      </w:r>
    </w:p>
    <w:p w:rsidR="000E5BC2" w:rsidRPr="000E5BC2" w:rsidRDefault="000E5BC2" w:rsidP="001C3797">
      <w:pPr>
        <w:jc w:val="both"/>
      </w:pPr>
      <w:r w:rsidRPr="000E5BC2">
        <w:t>The problem here is to approximate P(u,p | user's prior purchase history) which stands for how much likely user u would repurchase product p given prior purchase history.</w:t>
      </w:r>
    </w:p>
    <w:p w:rsidR="00502046" w:rsidRDefault="009149D6" w:rsidP="001C3797">
      <w:pPr>
        <w:jc w:val="both"/>
      </w:pPr>
      <w:r>
        <w:t>So my main model is</w:t>
      </w:r>
      <w:r w:rsidR="000E5BC2" w:rsidRPr="000E5BC2">
        <w:t xml:space="preserve"> a binary classifier</w:t>
      </w:r>
      <w:r>
        <w:t>. F</w:t>
      </w:r>
      <w:r w:rsidR="000E5BC2" w:rsidRPr="000E5BC2">
        <w:t>eatures</w:t>
      </w:r>
      <w:r>
        <w:t xml:space="preserve"> are</w:t>
      </w:r>
      <w:r w:rsidR="000E5BC2" w:rsidRPr="000E5BC2">
        <w:t xml:space="preserve"> created manually or automatically a</w:t>
      </w:r>
      <w:r w:rsidR="00B07385">
        <w:t>re fed to the classifier which will pred</w:t>
      </w:r>
      <w:r w:rsidR="004B7654">
        <w:t>ict that given orderId ProductId</w:t>
      </w:r>
      <w:r w:rsidR="00B07385">
        <w:t xml:space="preserve"> pair will be purchased 1 or not 0.</w:t>
      </w:r>
    </w:p>
    <w:p w:rsidR="00502046" w:rsidRDefault="00502046" w:rsidP="001C3797">
      <w:pPr>
        <w:pStyle w:val="Title"/>
        <w:jc w:val="both"/>
      </w:pPr>
    </w:p>
    <w:p w:rsidR="00502046" w:rsidRDefault="00502046" w:rsidP="00502046">
      <w:pPr>
        <w:pStyle w:val="Title"/>
      </w:pPr>
    </w:p>
    <w:p w:rsidR="00472546" w:rsidRDefault="00472546" w:rsidP="00502046">
      <w:pPr>
        <w:pStyle w:val="Title"/>
      </w:pPr>
    </w:p>
    <w:p w:rsidR="00AF3377" w:rsidRDefault="00502046" w:rsidP="00502046">
      <w:pPr>
        <w:pStyle w:val="Title"/>
      </w:pPr>
      <w:r>
        <w:t>Analysis</w:t>
      </w:r>
      <w:r w:rsidR="00AF3377">
        <w:t>:</w:t>
      </w:r>
    </w:p>
    <w:p w:rsidR="000E5BC2" w:rsidRPr="000E5BC2" w:rsidRDefault="00B844C8" w:rsidP="009149D6">
      <w:pPr>
        <w:pStyle w:val="Heading1"/>
      </w:pPr>
      <w:r>
        <w:t xml:space="preserve">Exploratory Data Analyst: </w:t>
      </w:r>
    </w:p>
    <w:p w:rsidR="00AF4AC8" w:rsidRPr="00AF4AC8" w:rsidRDefault="00AF4AC8" w:rsidP="001C3797">
      <w:pPr>
        <w:jc w:val="both"/>
      </w:pPr>
      <w:r w:rsidRPr="00AF4AC8">
        <w:t xml:space="preserve">By Looking at Instacart data </w:t>
      </w:r>
      <w:r w:rsidR="00837CD8">
        <w:rPr>
          <w:shd w:val="clear" w:color="auto" w:fill="FFFFFF"/>
        </w:rPr>
        <w:t>w</w:t>
      </w:r>
      <w:r w:rsidRPr="00AF4AC8">
        <w:rPr>
          <w:shd w:val="clear" w:color="auto" w:fill="FFFFFF"/>
        </w:rPr>
        <w:t xml:space="preserve">e know that we have </w:t>
      </w:r>
      <w:r w:rsidRPr="00AF4AC8">
        <w:rPr>
          <w:b/>
          <w:shd w:val="clear" w:color="auto" w:fill="FFFFFF"/>
        </w:rPr>
        <w:t>21 departments, 134 aisles</w:t>
      </w:r>
      <w:r w:rsidRPr="00AF4AC8">
        <w:rPr>
          <w:shd w:val="clear" w:color="auto" w:fill="FFFFFF"/>
        </w:rPr>
        <w:t xml:space="preserve"> and </w:t>
      </w:r>
      <w:r w:rsidRPr="00AF4AC8">
        <w:rPr>
          <w:b/>
          <w:shd w:val="clear" w:color="auto" w:fill="FFFFFF"/>
        </w:rPr>
        <w:t xml:space="preserve">49688 </w:t>
      </w:r>
      <w:r w:rsidRPr="00AF4AC8">
        <w:rPr>
          <w:shd w:val="clear" w:color="auto" w:fill="FFFFFF"/>
        </w:rPr>
        <w:t xml:space="preserve">different </w:t>
      </w:r>
      <w:r w:rsidR="00A1317F" w:rsidRPr="00AF4AC8">
        <w:rPr>
          <w:b/>
          <w:shd w:val="clear" w:color="auto" w:fill="FFFFFF"/>
        </w:rPr>
        <w:t>products</w:t>
      </w:r>
      <w:r w:rsidR="00A1317F" w:rsidRPr="00AF4AC8">
        <w:rPr>
          <w:shd w:val="clear" w:color="auto" w:fill="FFFFFF"/>
        </w:rPr>
        <w:t>.</w:t>
      </w:r>
      <w:r w:rsidR="00A1317F">
        <w:t xml:space="preserve"> </w:t>
      </w:r>
      <w:r w:rsidR="00A1317F" w:rsidRPr="00AF4AC8">
        <w:t>In</w:t>
      </w:r>
      <w:r w:rsidRPr="00AF4AC8">
        <w:t xml:space="preserve"> this dataset, 4 to 100 orders of a customer are given and we need to predict the products that will be re-ordered. So the last order of the user has been taken out and divided into train and test sets. All the prior order</w:t>
      </w:r>
      <w:r w:rsidR="0075696C">
        <w:t>s</w:t>
      </w:r>
      <w:r w:rsidRPr="00AF4AC8">
        <w:t xml:space="preserve"> information of the customer</w:t>
      </w:r>
      <w:r>
        <w:t>s</w:t>
      </w:r>
      <w:r w:rsidRPr="00AF4AC8">
        <w:t xml:space="preserve"> </w:t>
      </w:r>
      <w:r w:rsidR="0075696C">
        <w:t>are</w:t>
      </w:r>
      <w:r w:rsidRPr="00AF4AC8">
        <w:t xml:space="preserve"> present in order_products_prior file. We can also note that there is a column in orders.csv file called eval_set which tells us as to which of the three datasets (prior, train or test) the given row goes to.</w:t>
      </w:r>
      <w:r>
        <w:rPr>
          <w:noProof/>
        </w:rPr>
        <w:drawing>
          <wp:inline distT="0" distB="0" distL="0" distR="0" wp14:anchorId="14237D3A" wp14:editId="60118CED">
            <wp:extent cx="519112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3676650"/>
                    </a:xfrm>
                    <a:prstGeom prst="rect">
                      <a:avLst/>
                    </a:prstGeom>
                  </pic:spPr>
                </pic:pic>
              </a:graphicData>
            </a:graphic>
          </wp:inline>
        </w:drawing>
      </w:r>
    </w:p>
    <w:p w:rsidR="00AF4AC8" w:rsidRDefault="00AF4AC8" w:rsidP="001C3797">
      <w:pPr>
        <w:jc w:val="both"/>
        <w:rPr>
          <w:rFonts w:ascii="Helvetica" w:hAnsi="Helvetica"/>
          <w:color w:val="000000"/>
          <w:sz w:val="21"/>
          <w:szCs w:val="21"/>
          <w:shd w:val="clear" w:color="auto" w:fill="FFFFFF"/>
        </w:rPr>
      </w:pPr>
      <w:r w:rsidRPr="00AF4AC8">
        <w:t>Orders_product*csv file has more detailed information about the products that been bought in the given order along with the re-ordered status.</w:t>
      </w:r>
      <w:r w:rsidR="00837CD8">
        <w:t xml:space="preserve"> </w:t>
      </w:r>
      <w:r w:rsidR="00837CD8" w:rsidRPr="00837CD8">
        <w:t>So We have total 206209 number of total customers. Out of which for 131209 cutomers last purc</w:t>
      </w:r>
      <w:r w:rsidR="0075696C">
        <w:t>hase is given in training set  a</w:t>
      </w:r>
      <w:r w:rsidR="00837CD8" w:rsidRPr="00837CD8">
        <w:t xml:space="preserve">nd we have to </w:t>
      </w:r>
      <w:r w:rsidR="0075696C" w:rsidRPr="00837CD8">
        <w:t>predict</w:t>
      </w:r>
      <w:r w:rsidR="00837CD8" w:rsidRPr="00837CD8">
        <w:t xml:space="preserve"> for 75000 test customers</w:t>
      </w:r>
      <w:r w:rsidR="00837CD8">
        <w:rPr>
          <w:rFonts w:ascii="Helvetica" w:hAnsi="Helvetica"/>
          <w:color w:val="000000"/>
          <w:sz w:val="21"/>
          <w:szCs w:val="21"/>
          <w:shd w:val="clear" w:color="auto" w:fill="FFFFFF"/>
        </w:rPr>
        <w:t>.</w:t>
      </w:r>
    </w:p>
    <w:p w:rsidR="00837CD8" w:rsidRDefault="00837CD8" w:rsidP="001C3797">
      <w:pPr>
        <w:pStyle w:val="Heading1"/>
        <w:jc w:val="both"/>
      </w:pPr>
      <w:r>
        <w:lastRenderedPageBreak/>
        <w:t xml:space="preserve">Exploratory Visualization: </w:t>
      </w:r>
    </w:p>
    <w:p w:rsidR="0075696C" w:rsidRPr="0075696C" w:rsidRDefault="0075696C" w:rsidP="001C3797">
      <w:pPr>
        <w:jc w:val="both"/>
      </w:pPr>
      <w:r>
        <w:t>Entire data visualization can be found in Instacart.ipynb file.</w:t>
      </w:r>
    </w:p>
    <w:p w:rsidR="00753460" w:rsidRPr="00753460" w:rsidRDefault="00753460" w:rsidP="001C3797">
      <w:pPr>
        <w:jc w:val="both"/>
        <w:rPr>
          <w:u w:val="single"/>
        </w:rPr>
      </w:pPr>
      <w:r w:rsidRPr="00753460">
        <w:rPr>
          <w:u w:val="single"/>
        </w:rPr>
        <w:t>Order placed Time and Day:</w:t>
      </w:r>
    </w:p>
    <w:p w:rsidR="00837CD8" w:rsidRDefault="00F61FD8" w:rsidP="001C3797">
      <w:pPr>
        <w:jc w:val="both"/>
      </w:pPr>
      <w:r>
        <w:t xml:space="preserve">Fig 1,2,3 show most </w:t>
      </w:r>
      <w:r>
        <w:rPr>
          <w:shd w:val="clear" w:color="auto" w:fill="FFFFFF"/>
        </w:rPr>
        <w:t>orders places on sat Sunday between day time. Specially during 9AM-4PM.</w:t>
      </w:r>
    </w:p>
    <w:tbl>
      <w:tblPr>
        <w:tblStyle w:val="TableGrid"/>
        <w:tblW w:w="8630" w:type="dxa"/>
        <w:tblLook w:val="04A0" w:firstRow="1" w:lastRow="0" w:firstColumn="1" w:lastColumn="0" w:noHBand="0" w:noVBand="1"/>
      </w:tblPr>
      <w:tblGrid>
        <w:gridCol w:w="4641"/>
        <w:gridCol w:w="3989"/>
      </w:tblGrid>
      <w:tr w:rsidR="002B5E98" w:rsidTr="00F61FD8">
        <w:trPr>
          <w:trHeight w:val="4054"/>
        </w:trPr>
        <w:tc>
          <w:tcPr>
            <w:tcW w:w="4641" w:type="dxa"/>
          </w:tcPr>
          <w:p w:rsidR="002B5E98" w:rsidRDefault="002B5E98" w:rsidP="001C3797">
            <w:pPr>
              <w:jc w:val="both"/>
            </w:pPr>
            <w:r>
              <w:rPr>
                <w:noProof/>
              </w:rPr>
              <w:drawing>
                <wp:inline distT="0" distB="0" distL="0" distR="0" wp14:anchorId="40A428E0" wp14:editId="74C0F5C2">
                  <wp:extent cx="3095625" cy="2486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2486025"/>
                          </a:xfrm>
                          <a:prstGeom prst="rect">
                            <a:avLst/>
                          </a:prstGeom>
                        </pic:spPr>
                      </pic:pic>
                    </a:graphicData>
                  </a:graphic>
                </wp:inline>
              </w:drawing>
            </w:r>
          </w:p>
        </w:tc>
        <w:tc>
          <w:tcPr>
            <w:tcW w:w="3989" w:type="dxa"/>
          </w:tcPr>
          <w:p w:rsidR="002B5E98" w:rsidRDefault="002B5E98" w:rsidP="001C3797">
            <w:pPr>
              <w:jc w:val="both"/>
            </w:pPr>
            <w:r>
              <w:rPr>
                <w:noProof/>
              </w:rPr>
              <w:drawing>
                <wp:inline distT="0" distB="0" distL="0" distR="0" wp14:anchorId="68216A80" wp14:editId="64FFA7C9">
                  <wp:extent cx="2647950" cy="252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950" cy="2524125"/>
                          </a:xfrm>
                          <a:prstGeom prst="rect">
                            <a:avLst/>
                          </a:prstGeom>
                        </pic:spPr>
                      </pic:pic>
                    </a:graphicData>
                  </a:graphic>
                </wp:inline>
              </w:drawing>
            </w:r>
          </w:p>
        </w:tc>
      </w:tr>
    </w:tbl>
    <w:p w:rsidR="002B5E98" w:rsidRDefault="00F61FD8" w:rsidP="001C3797">
      <w:pPr>
        <w:jc w:val="both"/>
      </w:pPr>
      <w:r>
        <w:rPr>
          <w:noProof/>
        </w:rPr>
        <w:drawing>
          <wp:inline distT="0" distB="0" distL="0" distR="0" wp14:anchorId="059FF26E" wp14:editId="29A698AE">
            <wp:extent cx="4124325" cy="2447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447925"/>
                    </a:xfrm>
                    <a:prstGeom prst="rect">
                      <a:avLst/>
                    </a:prstGeom>
                  </pic:spPr>
                </pic:pic>
              </a:graphicData>
            </a:graphic>
          </wp:inline>
        </w:drawing>
      </w:r>
    </w:p>
    <w:p w:rsidR="00753460" w:rsidRDefault="00753460" w:rsidP="001C3797">
      <w:pPr>
        <w:jc w:val="both"/>
        <w:rPr>
          <w:noProof/>
        </w:rPr>
      </w:pPr>
    </w:p>
    <w:p w:rsidR="002B5E98" w:rsidRPr="00753460" w:rsidRDefault="00F61FD8" w:rsidP="001C3797">
      <w:pPr>
        <w:jc w:val="both"/>
        <w:rPr>
          <w:noProof/>
          <w:u w:val="single"/>
        </w:rPr>
      </w:pPr>
      <w:r w:rsidRPr="00753460">
        <w:rPr>
          <w:noProof/>
          <w:u w:val="single"/>
        </w:rPr>
        <w:t xml:space="preserve">Frequecy of Orders: </w:t>
      </w:r>
    </w:p>
    <w:p w:rsidR="00F61FD8" w:rsidRDefault="00F61FD8" w:rsidP="001C3797">
      <w:pPr>
        <w:jc w:val="both"/>
        <w:rPr>
          <w:shd w:val="clear" w:color="auto" w:fill="FFFFFF"/>
        </w:rPr>
      </w:pPr>
      <w:r>
        <w:rPr>
          <w:shd w:val="clear" w:color="auto" w:fill="FFFFFF"/>
        </w:rPr>
        <w:t>We can s</w:t>
      </w:r>
      <w:r w:rsidR="009E3315">
        <w:rPr>
          <w:shd w:val="clear" w:color="auto" w:fill="FFFFFF"/>
        </w:rPr>
        <w:t>ee that people order every week, so every 7</w:t>
      </w:r>
      <w:r w:rsidR="009E3315" w:rsidRPr="009E3315">
        <w:rPr>
          <w:shd w:val="clear" w:color="auto" w:fill="FFFFFF"/>
          <w:vertAlign w:val="superscript"/>
        </w:rPr>
        <w:t>th</w:t>
      </w:r>
      <w:r w:rsidR="009E3315">
        <w:rPr>
          <w:shd w:val="clear" w:color="auto" w:fill="FFFFFF"/>
        </w:rPr>
        <w:t xml:space="preserve"> day</w:t>
      </w:r>
      <w:r>
        <w:rPr>
          <w:shd w:val="clear" w:color="auto" w:fill="FFFFFF"/>
        </w:rPr>
        <w:t>. There is also small peak at day 14 and 21.</w:t>
      </w:r>
    </w:p>
    <w:p w:rsidR="00214A42" w:rsidRDefault="00214A42" w:rsidP="001C3797">
      <w:pPr>
        <w:jc w:val="both"/>
      </w:pPr>
      <w:r>
        <w:rPr>
          <w:noProof/>
        </w:rPr>
        <w:lastRenderedPageBreak/>
        <w:drawing>
          <wp:inline distT="0" distB="0" distL="0" distR="0" wp14:anchorId="3DA4FD46" wp14:editId="622884BA">
            <wp:extent cx="45339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2743200"/>
                    </a:xfrm>
                    <a:prstGeom prst="rect">
                      <a:avLst/>
                    </a:prstGeom>
                  </pic:spPr>
                </pic:pic>
              </a:graphicData>
            </a:graphic>
          </wp:inline>
        </w:drawing>
      </w:r>
    </w:p>
    <w:p w:rsidR="00753460" w:rsidRPr="00753460" w:rsidRDefault="00753460" w:rsidP="001C3797">
      <w:pPr>
        <w:jc w:val="both"/>
        <w:rPr>
          <w:u w:val="single"/>
        </w:rPr>
      </w:pPr>
      <w:r w:rsidRPr="00753460">
        <w:rPr>
          <w:u w:val="single"/>
        </w:rPr>
        <w:t>Frequently brought Products:</w:t>
      </w:r>
    </w:p>
    <w:p w:rsidR="00753460" w:rsidRDefault="00753460" w:rsidP="001C3797">
      <w:pPr>
        <w:jc w:val="both"/>
      </w:pPr>
      <w:r>
        <w:t>We see that Banana and most of organic fruits and vegetables are brought frequently.</w:t>
      </w:r>
    </w:p>
    <w:p w:rsidR="00753460" w:rsidRDefault="00753460" w:rsidP="001C3797">
      <w:pPr>
        <w:jc w:val="both"/>
      </w:pPr>
      <w:r>
        <w:rPr>
          <w:noProof/>
        </w:rPr>
        <w:drawing>
          <wp:inline distT="0" distB="0" distL="0" distR="0" wp14:anchorId="44817051" wp14:editId="50336E25">
            <wp:extent cx="5486400" cy="3547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547110"/>
                    </a:xfrm>
                    <a:prstGeom prst="rect">
                      <a:avLst/>
                    </a:prstGeom>
                  </pic:spPr>
                </pic:pic>
              </a:graphicData>
            </a:graphic>
          </wp:inline>
        </w:drawing>
      </w:r>
    </w:p>
    <w:p w:rsidR="002B5E98" w:rsidRPr="00472546" w:rsidRDefault="00753460" w:rsidP="001C3797">
      <w:pPr>
        <w:jc w:val="both"/>
        <w:rPr>
          <w:u w:val="single"/>
        </w:rPr>
      </w:pPr>
      <w:r w:rsidRPr="00472546">
        <w:rPr>
          <w:u w:val="single"/>
        </w:rPr>
        <w:t>Department wise distribution of ordered products:</w:t>
      </w:r>
    </w:p>
    <w:p w:rsidR="00753460" w:rsidRDefault="00472546" w:rsidP="001C3797">
      <w:pPr>
        <w:jc w:val="both"/>
      </w:pPr>
      <w:r>
        <w:t xml:space="preserve">Below pie chart shows how frequently customer purchase product from each department. Produce and egg dairy being highest of them. </w:t>
      </w:r>
    </w:p>
    <w:p w:rsidR="00472546" w:rsidRDefault="00472546" w:rsidP="001C3797">
      <w:pPr>
        <w:jc w:val="both"/>
      </w:pPr>
    </w:p>
    <w:p w:rsidR="00472546" w:rsidRDefault="00472546" w:rsidP="001C3797">
      <w:pPr>
        <w:jc w:val="both"/>
      </w:pPr>
      <w:r>
        <w:rPr>
          <w:noProof/>
        </w:rPr>
        <w:drawing>
          <wp:inline distT="0" distB="0" distL="0" distR="0" wp14:anchorId="59C1A077" wp14:editId="000224B5">
            <wp:extent cx="5486400" cy="2506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506980"/>
                    </a:xfrm>
                    <a:prstGeom prst="rect">
                      <a:avLst/>
                    </a:prstGeom>
                  </pic:spPr>
                </pic:pic>
              </a:graphicData>
            </a:graphic>
          </wp:inline>
        </w:drawing>
      </w:r>
    </w:p>
    <w:p w:rsidR="00472546" w:rsidRDefault="00472546" w:rsidP="001C3797">
      <w:pPr>
        <w:jc w:val="both"/>
      </w:pPr>
    </w:p>
    <w:p w:rsidR="00753460" w:rsidRPr="00472546" w:rsidRDefault="00472546" w:rsidP="001C3797">
      <w:pPr>
        <w:jc w:val="both"/>
        <w:rPr>
          <w:u w:val="single"/>
        </w:rPr>
      </w:pPr>
      <w:r w:rsidRPr="00472546">
        <w:rPr>
          <w:u w:val="single"/>
        </w:rPr>
        <w:t>Reordered Product Analysis:</w:t>
      </w:r>
    </w:p>
    <w:p w:rsidR="00472546" w:rsidRDefault="00472546" w:rsidP="001C3797">
      <w:pPr>
        <w:jc w:val="both"/>
      </w:pPr>
      <w:r>
        <w:t>This is important analysis as we need to predict next cart product considering previously reorder products by each user.</w:t>
      </w:r>
    </w:p>
    <w:p w:rsidR="006006D4" w:rsidRDefault="006006D4" w:rsidP="001C3797">
      <w:pPr>
        <w:jc w:val="both"/>
      </w:pPr>
      <w:r>
        <w:t xml:space="preserve">Considering reorder products below chats shows most visited </w:t>
      </w:r>
      <w:r w:rsidRPr="006006D4">
        <w:rPr>
          <w:b/>
        </w:rPr>
        <w:t>aisles</w:t>
      </w:r>
      <w:r>
        <w:t>:</w:t>
      </w:r>
    </w:p>
    <w:p w:rsidR="006006D4" w:rsidRDefault="006006D4" w:rsidP="001C3797">
      <w:pPr>
        <w:jc w:val="both"/>
        <w:rPr>
          <w:shd w:val="clear" w:color="auto" w:fill="FFFFFF"/>
        </w:rPr>
      </w:pPr>
      <w:r>
        <w:rPr>
          <w:shd w:val="clear" w:color="auto" w:fill="FFFFFF"/>
        </w:rPr>
        <w:t>Milk, water, fresh fruits and eggs aisle has most product reordered</w:t>
      </w:r>
    </w:p>
    <w:p w:rsidR="006006D4" w:rsidRDefault="006006D4" w:rsidP="001C3797">
      <w:pPr>
        <w:jc w:val="both"/>
      </w:pPr>
      <w:r>
        <w:rPr>
          <w:noProof/>
        </w:rPr>
        <w:drawing>
          <wp:inline distT="0" distB="0" distL="0" distR="0" wp14:anchorId="1AD7C683" wp14:editId="477746D3">
            <wp:extent cx="5486400" cy="2572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572385"/>
                    </a:xfrm>
                    <a:prstGeom prst="rect">
                      <a:avLst/>
                    </a:prstGeom>
                  </pic:spPr>
                </pic:pic>
              </a:graphicData>
            </a:graphic>
          </wp:inline>
        </w:drawing>
      </w:r>
    </w:p>
    <w:p w:rsidR="002B5E98" w:rsidRDefault="002B5E98" w:rsidP="001C3797">
      <w:pPr>
        <w:jc w:val="both"/>
      </w:pPr>
    </w:p>
    <w:p w:rsidR="002B5E98" w:rsidRDefault="002B5E98" w:rsidP="001C3797">
      <w:pPr>
        <w:jc w:val="both"/>
      </w:pPr>
    </w:p>
    <w:p w:rsidR="006006D4" w:rsidRPr="006E4CC7" w:rsidRDefault="006006D4" w:rsidP="001C3797">
      <w:pPr>
        <w:jc w:val="both"/>
        <w:rPr>
          <w:b/>
          <w:sz w:val="24"/>
          <w:szCs w:val="24"/>
        </w:rPr>
      </w:pPr>
      <w:r w:rsidRPr="006E4CC7">
        <w:rPr>
          <w:rStyle w:val="Strong"/>
          <w:rFonts w:cs="Helvetica"/>
          <w:b w:val="0"/>
          <w:color w:val="000000"/>
          <w:sz w:val="24"/>
          <w:szCs w:val="24"/>
          <w:u w:val="single"/>
        </w:rPr>
        <w:lastRenderedPageBreak/>
        <w:t>Relation between Add to cart order and Reorder</w:t>
      </w:r>
    </w:p>
    <w:p w:rsidR="006006D4" w:rsidRDefault="006006D4" w:rsidP="001C3797">
      <w:pPr>
        <w:jc w:val="both"/>
      </w:pPr>
      <w:r>
        <w:t>Looks like item which are added to cart first are the one reordered most.</w:t>
      </w:r>
    </w:p>
    <w:p w:rsidR="002B5E98" w:rsidRDefault="006006D4" w:rsidP="001C3797">
      <w:pPr>
        <w:jc w:val="both"/>
      </w:pPr>
      <w:r>
        <w:rPr>
          <w:noProof/>
        </w:rPr>
        <w:drawing>
          <wp:inline distT="0" distB="0" distL="0" distR="0" wp14:anchorId="5FB92837" wp14:editId="5EDD5823">
            <wp:extent cx="5800725" cy="2447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47925"/>
                    </a:xfrm>
                    <a:prstGeom prst="rect">
                      <a:avLst/>
                    </a:prstGeom>
                  </pic:spPr>
                </pic:pic>
              </a:graphicData>
            </a:graphic>
          </wp:inline>
        </w:drawing>
      </w:r>
    </w:p>
    <w:p w:rsidR="006E4CC7" w:rsidRDefault="006E4CC7" w:rsidP="001C3797">
      <w:pPr>
        <w:jc w:val="both"/>
      </w:pPr>
    </w:p>
    <w:p w:rsidR="002B5E98" w:rsidRPr="00837CD8" w:rsidRDefault="006E4CC7" w:rsidP="001C3797">
      <w:pPr>
        <w:jc w:val="both"/>
      </w:pPr>
      <w:r>
        <w:t>Other thing that I found out using dat</w:t>
      </w:r>
      <w:r w:rsidR="001C3797">
        <w:t>a exploration is, reorder ratio</w:t>
      </w:r>
      <w:r>
        <w:t xml:space="preserve"> is quite high early morning that any other time of the day. </w:t>
      </w:r>
    </w:p>
    <w:p w:rsidR="00067D56" w:rsidRDefault="00067D56" w:rsidP="001C3797">
      <w:pPr>
        <w:pStyle w:val="Heading1"/>
        <w:jc w:val="both"/>
      </w:pPr>
      <w:r>
        <w:t>Important features</w:t>
      </w:r>
      <w:r w:rsidR="009149D6">
        <w:t>:</w:t>
      </w:r>
    </w:p>
    <w:p w:rsidR="009149D6" w:rsidRDefault="006E4CC7" w:rsidP="001C3797">
      <w:pPr>
        <w:jc w:val="both"/>
      </w:pPr>
      <w:r>
        <w:t xml:space="preserve">After performing Exploratory data analysis, I found below feature which are important, this include some of the manually created features too: </w:t>
      </w:r>
    </w:p>
    <w:p w:rsidR="006E4CC7" w:rsidRDefault="006E4CC7" w:rsidP="001C3797">
      <w:pPr>
        <w:pStyle w:val="ListParagraph"/>
        <w:numPr>
          <w:ilvl w:val="0"/>
          <w:numId w:val="23"/>
        </w:numPr>
        <w:jc w:val="both"/>
      </w:pPr>
      <w:r>
        <w:t>Users Related features:</w:t>
      </w:r>
    </w:p>
    <w:p w:rsidR="006E4CC7" w:rsidRDefault="006E4CC7" w:rsidP="001C3797">
      <w:pPr>
        <w:pStyle w:val="ListParagraph"/>
        <w:numPr>
          <w:ilvl w:val="0"/>
          <w:numId w:val="24"/>
        </w:numPr>
        <w:jc w:val="both"/>
      </w:pPr>
      <w:r>
        <w:t>User total orders</w:t>
      </w:r>
    </w:p>
    <w:p w:rsidR="006E4CC7" w:rsidRDefault="006E4CC7" w:rsidP="001C3797">
      <w:pPr>
        <w:pStyle w:val="ListParagraph"/>
        <w:numPr>
          <w:ilvl w:val="0"/>
          <w:numId w:val="24"/>
        </w:numPr>
        <w:jc w:val="both"/>
      </w:pPr>
      <w:r>
        <w:t>Users total items</w:t>
      </w:r>
    </w:p>
    <w:p w:rsidR="006E4CC7" w:rsidRDefault="006E4CC7" w:rsidP="001C3797">
      <w:pPr>
        <w:pStyle w:val="ListParagraph"/>
        <w:numPr>
          <w:ilvl w:val="0"/>
          <w:numId w:val="24"/>
        </w:numPr>
        <w:jc w:val="both"/>
      </w:pPr>
      <w:r>
        <w:t>Total distinct items</w:t>
      </w:r>
    </w:p>
    <w:p w:rsidR="006E4CC7" w:rsidRDefault="006E4CC7" w:rsidP="001C3797">
      <w:pPr>
        <w:pStyle w:val="ListParagraph"/>
        <w:numPr>
          <w:ilvl w:val="0"/>
          <w:numId w:val="24"/>
        </w:numPr>
        <w:jc w:val="both"/>
      </w:pPr>
      <w:r>
        <w:t>Users average days between the orders</w:t>
      </w:r>
    </w:p>
    <w:p w:rsidR="006E4CC7" w:rsidRDefault="006E4CC7" w:rsidP="001C3797">
      <w:pPr>
        <w:pStyle w:val="ListParagraph"/>
        <w:numPr>
          <w:ilvl w:val="0"/>
          <w:numId w:val="24"/>
        </w:numPr>
        <w:jc w:val="both"/>
      </w:pPr>
      <w:r>
        <w:t>Users average basket size</w:t>
      </w:r>
    </w:p>
    <w:p w:rsidR="00B3543F" w:rsidRDefault="00B3543F" w:rsidP="001C3797">
      <w:pPr>
        <w:pStyle w:val="ListParagraph"/>
        <w:numPr>
          <w:ilvl w:val="0"/>
          <w:numId w:val="23"/>
        </w:numPr>
        <w:jc w:val="both"/>
      </w:pPr>
      <w:r>
        <w:t>Product Related features:</w:t>
      </w:r>
    </w:p>
    <w:p w:rsidR="00B3543F" w:rsidRDefault="00B3543F" w:rsidP="001C3797">
      <w:pPr>
        <w:pStyle w:val="ListParagraph"/>
        <w:numPr>
          <w:ilvl w:val="0"/>
          <w:numId w:val="24"/>
        </w:numPr>
        <w:jc w:val="both"/>
      </w:pPr>
      <w:r>
        <w:t>Aisle ID</w:t>
      </w:r>
    </w:p>
    <w:p w:rsidR="00B3543F" w:rsidRDefault="00B3543F" w:rsidP="001C3797">
      <w:pPr>
        <w:pStyle w:val="ListParagraph"/>
        <w:numPr>
          <w:ilvl w:val="0"/>
          <w:numId w:val="24"/>
        </w:numPr>
        <w:jc w:val="both"/>
      </w:pPr>
      <w:r>
        <w:t>Department ID</w:t>
      </w:r>
    </w:p>
    <w:p w:rsidR="00B3543F" w:rsidRDefault="00B3543F" w:rsidP="001C3797">
      <w:pPr>
        <w:pStyle w:val="ListParagraph"/>
        <w:numPr>
          <w:ilvl w:val="0"/>
          <w:numId w:val="24"/>
        </w:numPr>
        <w:jc w:val="both"/>
      </w:pPr>
      <w:r>
        <w:t xml:space="preserve">Total order count of products </w:t>
      </w:r>
    </w:p>
    <w:p w:rsidR="00B3543F" w:rsidRDefault="00B3543F" w:rsidP="001C3797">
      <w:pPr>
        <w:pStyle w:val="ListParagraph"/>
        <w:numPr>
          <w:ilvl w:val="0"/>
          <w:numId w:val="24"/>
        </w:numPr>
        <w:jc w:val="both"/>
      </w:pPr>
      <w:r>
        <w:t>Total reorder count of products</w:t>
      </w:r>
    </w:p>
    <w:p w:rsidR="00B3543F" w:rsidRDefault="00E457B6" w:rsidP="001C3797">
      <w:pPr>
        <w:pStyle w:val="ListParagraph"/>
        <w:numPr>
          <w:ilvl w:val="0"/>
          <w:numId w:val="24"/>
        </w:numPr>
        <w:jc w:val="both"/>
      </w:pPr>
      <w:r>
        <w:t>Reorder rate</w:t>
      </w:r>
    </w:p>
    <w:p w:rsidR="00B3543F" w:rsidRDefault="00B3543F" w:rsidP="001C3797">
      <w:pPr>
        <w:pStyle w:val="ListParagraph"/>
        <w:numPr>
          <w:ilvl w:val="0"/>
          <w:numId w:val="23"/>
        </w:numPr>
        <w:jc w:val="both"/>
      </w:pPr>
      <w:r>
        <w:t>UserXProduct Related features:</w:t>
      </w:r>
    </w:p>
    <w:p w:rsidR="00B3543F" w:rsidRDefault="00B3543F" w:rsidP="001C3797">
      <w:pPr>
        <w:pStyle w:val="ListParagraph"/>
        <w:numPr>
          <w:ilvl w:val="0"/>
          <w:numId w:val="24"/>
        </w:numPr>
        <w:jc w:val="both"/>
      </w:pPr>
      <w:r>
        <w:t xml:space="preserve">User </w:t>
      </w:r>
      <w:r w:rsidR="00E457B6">
        <w:t>number of order per products</w:t>
      </w:r>
    </w:p>
    <w:p w:rsidR="00B3543F" w:rsidRDefault="00E457B6" w:rsidP="001C3797">
      <w:pPr>
        <w:pStyle w:val="ListParagraph"/>
        <w:numPr>
          <w:ilvl w:val="0"/>
          <w:numId w:val="24"/>
        </w:numPr>
        <w:jc w:val="both"/>
      </w:pPr>
      <w:r>
        <w:t>Users order rate</w:t>
      </w:r>
    </w:p>
    <w:p w:rsidR="00B3543F" w:rsidRDefault="00E457B6" w:rsidP="001C3797">
      <w:pPr>
        <w:pStyle w:val="ListParagraph"/>
        <w:numPr>
          <w:ilvl w:val="0"/>
          <w:numId w:val="24"/>
        </w:numPr>
        <w:jc w:val="both"/>
      </w:pPr>
      <w:r>
        <w:lastRenderedPageBreak/>
        <w:t>User product last order ID</w:t>
      </w:r>
    </w:p>
    <w:p w:rsidR="00B3543F" w:rsidRDefault="00E457B6" w:rsidP="001C3797">
      <w:pPr>
        <w:pStyle w:val="ListParagraph"/>
        <w:numPr>
          <w:ilvl w:val="0"/>
          <w:numId w:val="24"/>
        </w:numPr>
        <w:jc w:val="both"/>
      </w:pPr>
      <w:r>
        <w:t>User product average position in cart</w:t>
      </w:r>
    </w:p>
    <w:p w:rsidR="00B3543F" w:rsidRDefault="00B3543F" w:rsidP="001C3797">
      <w:pPr>
        <w:pStyle w:val="ListParagraph"/>
        <w:numPr>
          <w:ilvl w:val="0"/>
          <w:numId w:val="24"/>
        </w:numPr>
        <w:jc w:val="both"/>
      </w:pPr>
      <w:r>
        <w:t xml:space="preserve">Users </w:t>
      </w:r>
      <w:r w:rsidR="00E457B6">
        <w:t>product reorder rate</w:t>
      </w:r>
    </w:p>
    <w:p w:rsidR="00E457B6" w:rsidRDefault="00E457B6" w:rsidP="001C3797">
      <w:pPr>
        <w:pStyle w:val="ListParagraph"/>
        <w:numPr>
          <w:ilvl w:val="0"/>
          <w:numId w:val="24"/>
        </w:numPr>
        <w:jc w:val="both"/>
      </w:pPr>
      <w:r>
        <w:t>User product day since last order</w:t>
      </w:r>
    </w:p>
    <w:p w:rsidR="00877A7C" w:rsidRDefault="00A71E3E" w:rsidP="001C3797">
      <w:pPr>
        <w:pStyle w:val="ListParagraph"/>
        <w:numPr>
          <w:ilvl w:val="0"/>
          <w:numId w:val="24"/>
        </w:numPr>
        <w:jc w:val="both"/>
      </w:pPr>
      <w:r>
        <w:t>User product order same day as last</w:t>
      </w:r>
    </w:p>
    <w:p w:rsidR="00877A7C" w:rsidRDefault="00877A7C" w:rsidP="001C3797">
      <w:pPr>
        <w:pStyle w:val="Heading1"/>
        <w:jc w:val="both"/>
      </w:pPr>
      <w:r w:rsidRPr="00877A7C">
        <w:t>Handling</w:t>
      </w:r>
      <w:r>
        <w:t xml:space="preserve"> missing data:</w:t>
      </w:r>
    </w:p>
    <w:p w:rsidR="00877A7C" w:rsidRDefault="00877A7C" w:rsidP="001C3797">
      <w:pPr>
        <w:jc w:val="both"/>
      </w:pPr>
      <w:r>
        <w:t>Thankfully the data obtained it clean data with no missing values.</w:t>
      </w:r>
    </w:p>
    <w:p w:rsidR="00877A7C" w:rsidRDefault="00877A7C" w:rsidP="00877A7C">
      <w:pPr>
        <w:pStyle w:val="Title"/>
      </w:pPr>
      <w:r>
        <w:t>Algorithms and Techniques</w:t>
      </w:r>
    </w:p>
    <w:p w:rsidR="00B07385" w:rsidRDefault="00B07385" w:rsidP="001C3797">
      <w:pPr>
        <w:jc w:val="both"/>
      </w:pPr>
      <w:r>
        <w:t xml:space="preserve">The machine learning technique used is </w:t>
      </w:r>
      <w:r w:rsidRPr="00B07385">
        <w:rPr>
          <w:b/>
        </w:rPr>
        <w:t>Ensemble Learning.</w:t>
      </w:r>
      <w:r>
        <w:t xml:space="preserve"> </w:t>
      </w:r>
      <w:r w:rsidRPr="00B07385">
        <w:t>An ensem</w:t>
      </w:r>
      <w:r>
        <w:t>ble approach</w:t>
      </w:r>
      <w:r w:rsidRPr="00B07385">
        <w:t xml:space="preserve"> involves building a collection of models, trained on subsets of data, which are then combined to provide a robust model for classification or prediction. The basic idea is that each model provides a marginal amount of new information; when many of these models are combined, each providing some small incremental improvement to your prediction, you end up with a high-performing model.</w:t>
      </w:r>
    </w:p>
    <w:p w:rsidR="00B07385" w:rsidRDefault="00B07385" w:rsidP="001C3797">
      <w:pPr>
        <w:pStyle w:val="Heading2"/>
        <w:jc w:val="both"/>
      </w:pPr>
      <w:r>
        <w:t>Boosting:</w:t>
      </w:r>
    </w:p>
    <w:p w:rsidR="00B07385" w:rsidRDefault="00B07385" w:rsidP="001C3797">
      <w:pPr>
        <w:jc w:val="both"/>
        <w:rPr>
          <w:rFonts w:ascii="Helvetica" w:hAnsi="Helvetica" w:cs="Helvetica"/>
          <w:color w:val="555555"/>
          <w:sz w:val="23"/>
          <w:szCs w:val="23"/>
          <w:shd w:val="clear" w:color="auto" w:fill="FFFFFF"/>
        </w:rPr>
      </w:pPr>
      <w:r w:rsidRPr="00380920">
        <w:rPr>
          <w:rFonts w:cs="Helvetica"/>
          <w:color w:val="555555"/>
          <w:sz w:val="23"/>
          <w:szCs w:val="23"/>
          <w:shd w:val="clear" w:color="auto" w:fill="FFFFFF"/>
        </w:rPr>
        <w:t>The idea of boosting came out of the idea of whether a weak learner can be modified to become better. A weak hypothesis or weak learner is defined as one whose performance is at least slightly better than random chance. A weak hypothesis or weak learner is defined as one whose performance is at least slightly better than random chance</w:t>
      </w:r>
      <w:r>
        <w:rPr>
          <w:rFonts w:ascii="Helvetica" w:hAnsi="Helvetica" w:cs="Helvetica"/>
          <w:color w:val="555555"/>
          <w:sz w:val="23"/>
          <w:szCs w:val="23"/>
          <w:shd w:val="clear" w:color="auto" w:fill="FFFFFF"/>
        </w:rPr>
        <w:t>.</w:t>
      </w:r>
    </w:p>
    <w:p w:rsidR="00B07385" w:rsidRPr="00B07385" w:rsidRDefault="00B07385" w:rsidP="001C3797">
      <w:pPr>
        <w:pStyle w:val="Heading2"/>
        <w:jc w:val="both"/>
      </w:pPr>
      <w:r w:rsidRPr="00B07385">
        <w:t>How Gradient Boosting Works</w:t>
      </w:r>
    </w:p>
    <w:p w:rsidR="00B07385" w:rsidRDefault="00B07385" w:rsidP="001C3797">
      <w:pPr>
        <w:jc w:val="both"/>
      </w:pPr>
      <w:r>
        <w:t>Gradient boosting involves three elements:</w:t>
      </w:r>
    </w:p>
    <w:p w:rsidR="00B07385" w:rsidRPr="00B07385" w:rsidRDefault="00B07385" w:rsidP="001C3797">
      <w:pPr>
        <w:pStyle w:val="ListParagraph"/>
        <w:numPr>
          <w:ilvl w:val="0"/>
          <w:numId w:val="33"/>
        </w:numPr>
        <w:jc w:val="both"/>
      </w:pPr>
      <w:r w:rsidRPr="00B07385">
        <w:t>A loss function to be optimized.</w:t>
      </w:r>
    </w:p>
    <w:p w:rsidR="00B07385" w:rsidRPr="00B07385" w:rsidRDefault="00B07385" w:rsidP="001C3797">
      <w:pPr>
        <w:pStyle w:val="ListParagraph"/>
        <w:numPr>
          <w:ilvl w:val="0"/>
          <w:numId w:val="33"/>
        </w:numPr>
        <w:jc w:val="both"/>
      </w:pPr>
      <w:r w:rsidRPr="00B07385">
        <w:t>A weak learner to make predictions.</w:t>
      </w:r>
    </w:p>
    <w:p w:rsidR="00B07385" w:rsidRPr="00F4376D" w:rsidRDefault="00B07385" w:rsidP="001C3797">
      <w:pPr>
        <w:pStyle w:val="ListParagraph"/>
        <w:numPr>
          <w:ilvl w:val="0"/>
          <w:numId w:val="33"/>
        </w:numPr>
        <w:jc w:val="both"/>
      </w:pPr>
      <w:r w:rsidRPr="00B07385">
        <w:t>An additive model to add weak learners to minimize the loss function.</w:t>
      </w:r>
    </w:p>
    <w:p w:rsidR="00B07385" w:rsidRPr="00B07385" w:rsidRDefault="00B07385" w:rsidP="001C3797">
      <w:pPr>
        <w:pStyle w:val="Heading3"/>
        <w:jc w:val="both"/>
      </w:pPr>
      <w:r w:rsidRPr="00B07385">
        <w:t>1. Loss Function</w:t>
      </w:r>
    </w:p>
    <w:p w:rsidR="00B07385" w:rsidRDefault="00B07385" w:rsidP="001C3797">
      <w:pPr>
        <w:jc w:val="both"/>
      </w:pPr>
      <w:r>
        <w:t xml:space="preserve">The loss function used depends on the type of problem being solved. It must be differentiable, but many standard loss functions are supported and you can define your own. For example, regression may use a squared error and classification may use </w:t>
      </w:r>
      <w:r w:rsidRPr="00B07385">
        <w:rPr>
          <w:b/>
        </w:rPr>
        <w:t>logarithmic loss.</w:t>
      </w:r>
    </w:p>
    <w:p w:rsidR="00B07385" w:rsidRDefault="00B07385" w:rsidP="001C3797">
      <w:pPr>
        <w:jc w:val="both"/>
      </w:pPr>
      <w:r>
        <w:lastRenderedPageBreak/>
        <w:t>A benefit of the gradient boosting framework is that a new boosting algorithm does not have to be derived for each loss function that may want to be used, instead, it is a generic enough framework that any differentiable loss function can be used.</w:t>
      </w:r>
    </w:p>
    <w:p w:rsidR="00B07385" w:rsidRPr="00B07385" w:rsidRDefault="00B07385" w:rsidP="001C3797">
      <w:pPr>
        <w:pStyle w:val="Heading3"/>
        <w:jc w:val="both"/>
      </w:pPr>
      <w:r w:rsidRPr="00B07385">
        <w:t>2. Weak Learner</w:t>
      </w:r>
    </w:p>
    <w:p w:rsidR="00B07385" w:rsidRDefault="00B07385" w:rsidP="001C3797">
      <w:pPr>
        <w:jc w:val="both"/>
      </w:pPr>
      <w:r>
        <w:t>Decision trees are used as the weak learner in gradient boosting.</w:t>
      </w:r>
    </w:p>
    <w:p w:rsidR="00B07385" w:rsidRDefault="00B07385" w:rsidP="001C3797">
      <w:pPr>
        <w:jc w:val="both"/>
      </w:pPr>
      <w:r>
        <w:t>Specifically, regression trees are used that output real values for splits and whose output can be added together, allowing subsequent models outputs to be added and “correct” the residuals in the predictions.</w:t>
      </w:r>
      <w:r w:rsidR="00F4376D">
        <w:t xml:space="preserve"> </w:t>
      </w:r>
      <w:r>
        <w:t>Trees are constructed in a greedy manner, choosing the best split points based on purity scores like Gini or to minimize the loss.</w:t>
      </w:r>
      <w:r w:rsidR="00F4376D">
        <w:t xml:space="preserve"> </w:t>
      </w:r>
      <w:r>
        <w:t>It is common to constrain the weak learners in specific ways, such as a maximum number of layers, nodes, splits or leaf nodes.</w:t>
      </w:r>
      <w:r w:rsidR="00F4376D">
        <w:t xml:space="preserve"> </w:t>
      </w:r>
      <w:r>
        <w:t>This is to ensure that the learners remain weak, but can still be constructed in a greedy manner.</w:t>
      </w:r>
    </w:p>
    <w:p w:rsidR="00B07385" w:rsidRPr="00B07385" w:rsidRDefault="00B07385" w:rsidP="001C3797">
      <w:pPr>
        <w:pStyle w:val="Heading3"/>
        <w:jc w:val="both"/>
      </w:pPr>
      <w:r w:rsidRPr="00B07385">
        <w:t>3. Additive Model</w:t>
      </w:r>
    </w:p>
    <w:p w:rsidR="00B07385" w:rsidRDefault="00B07385" w:rsidP="001C3797">
      <w:pPr>
        <w:jc w:val="both"/>
      </w:pPr>
      <w:r>
        <w:t xml:space="preserve">Trees are added one at a time, and existing trees in the model are not changed. </w:t>
      </w:r>
      <w:r w:rsidRPr="00B07385">
        <w:rPr>
          <w:b/>
        </w:rPr>
        <w:t>A gradient descent</w:t>
      </w:r>
      <w:r>
        <w:t xml:space="preserve"> procedure is used to minimize the loss when adding trees. Traditionally, gradient descent is used to minimize a set of parameters, such as the coefficients in a regression equation or weights in a neural network. After calculating error or loss, the weights are updated to minimize that error.</w:t>
      </w:r>
    </w:p>
    <w:p w:rsidR="00B07385" w:rsidRDefault="00B07385" w:rsidP="001C3797">
      <w:pPr>
        <w:jc w:val="both"/>
      </w:pPr>
      <w:r>
        <w:t>Instead of parameters, we have weak learner sub-models or more specifically decision trees. After calculating the loss, to perform the gradient descent procedure, we must add a tree to the model that reduces the loss We do this by parameterizing the tree, then modify the parameters of the tree and move in the right direction by (reducing the residual loss.)</w:t>
      </w:r>
    </w:p>
    <w:p w:rsidR="00B07385" w:rsidRDefault="00B07385" w:rsidP="001C3797">
      <w:pPr>
        <w:jc w:val="both"/>
      </w:pPr>
      <w:r>
        <w:t>Generally, this approach is called functional gradient descent or gradient descent with functions. The output for the new tree is then added to the output of the existing sequence of trees in an effort to correct or improve the final output of the model.</w:t>
      </w:r>
    </w:p>
    <w:p w:rsidR="00B07385" w:rsidRDefault="00B07385" w:rsidP="001C3797">
      <w:pPr>
        <w:jc w:val="both"/>
      </w:pPr>
      <w:r>
        <w:t>A fixed number of trees are added or training stops once loss reaches an acceptable level or no longer improves on an external validation dataset.</w:t>
      </w:r>
    </w:p>
    <w:p w:rsidR="00B07385" w:rsidRDefault="00B07385" w:rsidP="001C3797">
      <w:pPr>
        <w:jc w:val="both"/>
        <w:rPr>
          <w:rFonts w:cs="Arial"/>
          <w:shd w:val="clear" w:color="auto" w:fill="FFFFFF"/>
        </w:rPr>
      </w:pPr>
      <w:r>
        <w:t>T</w:t>
      </w:r>
      <w:r w:rsidRPr="00B07385">
        <w:t>he classifier</w:t>
      </w:r>
      <w:r>
        <w:t xml:space="preserve"> I am using</w:t>
      </w:r>
      <w:r w:rsidRPr="00B07385">
        <w:t xml:space="preserve"> is </w:t>
      </w:r>
      <w:r w:rsidRPr="00B07385">
        <w:rPr>
          <w:rStyle w:val="Strong"/>
          <w:rFonts w:cs="Arial"/>
          <w:color w:val="auto"/>
          <w:shd w:val="clear" w:color="auto" w:fill="FFFFFF"/>
        </w:rPr>
        <w:t>XGBoost (eXtreme Gradient Boosting)</w:t>
      </w:r>
      <w:r>
        <w:rPr>
          <w:rStyle w:val="Strong"/>
          <w:rFonts w:cs="Arial"/>
          <w:color w:val="auto"/>
          <w:shd w:val="clear" w:color="auto" w:fill="FFFFFF"/>
        </w:rPr>
        <w:t>, it</w:t>
      </w:r>
      <w:r w:rsidRPr="00B07385">
        <w:rPr>
          <w:rFonts w:cs="Arial"/>
          <w:shd w:val="clear" w:color="auto" w:fill="FFFFFF"/>
        </w:rPr>
        <w:t xml:space="preserve"> is an advanced implementation of gradient boosting algorithm. </w:t>
      </w:r>
    </w:p>
    <w:p w:rsidR="00877A7C" w:rsidRDefault="00380920" w:rsidP="001C3797">
      <w:pPr>
        <w:pStyle w:val="Heading1"/>
        <w:jc w:val="both"/>
      </w:pPr>
      <w:r>
        <w:t>Benchmark:</w:t>
      </w:r>
    </w:p>
    <w:p w:rsidR="00F4376D" w:rsidRDefault="00D26C18" w:rsidP="001C3797">
      <w:pPr>
        <w:jc w:val="both"/>
      </w:pPr>
      <w:r>
        <w:t xml:space="preserve">To create an initial benchmark for the classifier, I assigned zero to all Orderid Productid pair with initial </w:t>
      </w:r>
      <w:r w:rsidR="0067018B" w:rsidRPr="0067018B">
        <w:t>Accuracy score: 0.9022, F-score: 0.9202</w:t>
      </w:r>
      <w:r w:rsidRPr="0067018B">
        <w:rPr>
          <w:b/>
        </w:rPr>
        <w:t>.</w:t>
      </w:r>
      <w:r>
        <w:t xml:space="preserve"> My aim is to develop a model with F1 score and accuracy greater than th</w:t>
      </w:r>
      <w:r w:rsidR="00F4376D">
        <w:t xml:space="preserve">e initial baseline classifier. </w:t>
      </w:r>
    </w:p>
    <w:p w:rsidR="00D26C18" w:rsidRDefault="00D26C18" w:rsidP="00F4376D">
      <w:pPr>
        <w:pStyle w:val="Title"/>
      </w:pPr>
      <w:r>
        <w:lastRenderedPageBreak/>
        <w:t>Methodology</w:t>
      </w:r>
    </w:p>
    <w:p w:rsidR="005B3D92" w:rsidRDefault="00D26C18" w:rsidP="005B3D92">
      <w:pPr>
        <w:pStyle w:val="Heading1"/>
      </w:pPr>
      <w:r>
        <w:t>Data Preprocessing:</w:t>
      </w:r>
    </w:p>
    <w:p w:rsidR="005B3D92" w:rsidRDefault="005B3D92" w:rsidP="005B3D92">
      <w:r>
        <w:t>Data Preprocessing involve Data cleaning + Feature Engineering</w:t>
      </w:r>
    </w:p>
    <w:p w:rsidR="008930F3" w:rsidRPr="005B3D92" w:rsidRDefault="008930F3" w:rsidP="005B3D92">
      <w:r>
        <w:t>Data we got from Instacart is clean data with no missing values or outliers. So most of the data preprocessing was in order to perform feature engineering.</w:t>
      </w:r>
    </w:p>
    <w:p w:rsidR="008930F3" w:rsidRPr="008930F3" w:rsidRDefault="008930F3" w:rsidP="008930F3">
      <w:r w:rsidRPr="008930F3">
        <w:t xml:space="preserve">Feature engineering: Feature Engineering selects the right attributes to analyze. </w:t>
      </w:r>
      <w:r>
        <w:t xml:space="preserve">Here I spent lot of time acquiring </w:t>
      </w:r>
      <w:r w:rsidRPr="008930F3">
        <w:t>domain knowledge of</w:t>
      </w:r>
      <w:r>
        <w:t xml:space="preserve"> sales and ecommerce industry</w:t>
      </w:r>
      <w:r w:rsidRPr="008930F3">
        <w:t xml:space="preserve"> to select </w:t>
      </w:r>
      <w:r w:rsidR="00202D5D">
        <w:t>and</w:t>
      </w:r>
      <w:r w:rsidRPr="008930F3">
        <w:t xml:space="preserve"> create attributes that make machine learning algorithms work. Feature Engineering process includes:</w:t>
      </w:r>
    </w:p>
    <w:p w:rsidR="008930F3" w:rsidRPr="008930F3" w:rsidRDefault="008930F3" w:rsidP="008930F3">
      <w:pPr>
        <w:pStyle w:val="ListParagraph"/>
        <w:numPr>
          <w:ilvl w:val="0"/>
          <w:numId w:val="35"/>
        </w:numPr>
        <w:rPr>
          <w:rFonts w:eastAsia="Times New Roman"/>
        </w:rPr>
      </w:pPr>
      <w:r w:rsidRPr="008930F3">
        <w:rPr>
          <w:rFonts w:eastAsia="Times New Roman"/>
        </w:rPr>
        <w:t xml:space="preserve">Brainstorming </w:t>
      </w:r>
      <w:r w:rsidR="00202D5D">
        <w:rPr>
          <w:rFonts w:eastAsia="Times New Roman"/>
        </w:rPr>
        <w:t>for new</w:t>
      </w:r>
      <w:r w:rsidRPr="008930F3">
        <w:rPr>
          <w:rFonts w:eastAsia="Times New Roman"/>
        </w:rPr>
        <w:t xml:space="preserve"> features</w:t>
      </w:r>
    </w:p>
    <w:p w:rsidR="008930F3" w:rsidRPr="008930F3" w:rsidRDefault="008930F3" w:rsidP="008930F3">
      <w:pPr>
        <w:pStyle w:val="ListParagraph"/>
        <w:numPr>
          <w:ilvl w:val="0"/>
          <w:numId w:val="35"/>
        </w:numPr>
        <w:rPr>
          <w:rFonts w:eastAsia="Times New Roman"/>
        </w:rPr>
      </w:pPr>
      <w:r w:rsidRPr="008930F3">
        <w:rPr>
          <w:rFonts w:eastAsia="Times New Roman"/>
        </w:rPr>
        <w:t>Feature selection</w:t>
      </w:r>
    </w:p>
    <w:p w:rsidR="008930F3" w:rsidRPr="008930F3" w:rsidRDefault="008930F3" w:rsidP="008930F3">
      <w:pPr>
        <w:pStyle w:val="ListParagraph"/>
        <w:numPr>
          <w:ilvl w:val="0"/>
          <w:numId w:val="35"/>
        </w:numPr>
        <w:rPr>
          <w:rFonts w:eastAsia="Times New Roman"/>
        </w:rPr>
      </w:pPr>
      <w:r w:rsidRPr="008930F3">
        <w:rPr>
          <w:rFonts w:eastAsia="Times New Roman"/>
        </w:rPr>
        <w:t>Validation of how the features work with your model</w:t>
      </w:r>
    </w:p>
    <w:p w:rsidR="008930F3" w:rsidRPr="008930F3" w:rsidRDefault="008930F3" w:rsidP="008930F3">
      <w:pPr>
        <w:pStyle w:val="ListParagraph"/>
        <w:numPr>
          <w:ilvl w:val="0"/>
          <w:numId w:val="35"/>
        </w:numPr>
        <w:rPr>
          <w:rFonts w:eastAsia="Times New Roman"/>
        </w:rPr>
      </w:pPr>
      <w:r w:rsidRPr="008930F3">
        <w:rPr>
          <w:rFonts w:eastAsia="Times New Roman"/>
        </w:rPr>
        <w:t>Improvement of features if needed</w:t>
      </w:r>
    </w:p>
    <w:p w:rsidR="008930F3" w:rsidRDefault="008930F3" w:rsidP="008930F3">
      <w:pPr>
        <w:pStyle w:val="ListParagraph"/>
        <w:numPr>
          <w:ilvl w:val="0"/>
          <w:numId w:val="35"/>
        </w:numPr>
        <w:rPr>
          <w:rFonts w:eastAsia="Times New Roman"/>
        </w:rPr>
      </w:pPr>
      <w:r w:rsidRPr="008930F3">
        <w:rPr>
          <w:rFonts w:eastAsia="Times New Roman"/>
        </w:rPr>
        <w:t>Return to brainstorming / creation of more features until the work is done</w:t>
      </w:r>
    </w:p>
    <w:p w:rsidR="00202D5D" w:rsidRPr="00202D5D" w:rsidRDefault="00202D5D" w:rsidP="00202D5D">
      <w:r>
        <w:t xml:space="preserve">Feature engineering was the most important and most time consuming step. I have added </w:t>
      </w:r>
      <w:r w:rsidRPr="001707E4">
        <w:rPr>
          <w:b/>
        </w:rPr>
        <w:t>USER, PRODUCT and USERXPRODUCT features</w:t>
      </w:r>
      <w:r>
        <w:t xml:space="preserve"> to dataset. File used in data preparation are </w:t>
      </w:r>
      <w:r w:rsidRPr="001707E4">
        <w:rPr>
          <w:b/>
        </w:rPr>
        <w:t>create_users.py, create_products.py, create_userXproducts.py</w:t>
      </w:r>
      <w:r>
        <w:t xml:space="preserve"> and finally all these features are merged into </w:t>
      </w:r>
      <w:r w:rsidRPr="001707E4">
        <w:rPr>
          <w:b/>
        </w:rPr>
        <w:t>merge_features.py</w:t>
      </w:r>
      <w:r>
        <w:t xml:space="preserve"> file. </w:t>
      </w:r>
      <w:r>
        <w:rPr>
          <w:rFonts w:eastAsia="Times New Roman"/>
        </w:rPr>
        <w:t>After multiple trials final feature that I have selected to uses which creating models are:</w:t>
      </w:r>
    </w:p>
    <w:p w:rsidR="00202D5D" w:rsidRPr="00202D5D" w:rsidRDefault="00202D5D" w:rsidP="00202D5D">
      <w:pPr>
        <w:rPr>
          <w:rStyle w:val="Strong"/>
        </w:rPr>
      </w:pPr>
      <w:r w:rsidRPr="00202D5D">
        <w:rPr>
          <w:rStyle w:val="Strong"/>
        </w:rPr>
        <w:t>features_to_use = ['user_total_orders', 'user_total_items', 'total_distinct_items',</w:t>
      </w:r>
    </w:p>
    <w:p w:rsidR="00202D5D" w:rsidRPr="00202D5D" w:rsidRDefault="00202D5D" w:rsidP="00202D5D">
      <w:pPr>
        <w:rPr>
          <w:rStyle w:val="Strong"/>
        </w:rPr>
      </w:pPr>
      <w:r w:rsidRPr="00202D5D">
        <w:rPr>
          <w:rStyle w:val="Strong"/>
        </w:rPr>
        <w:t xml:space="preserve">                  'user_average_days_between_orders', 'user_average_basket',</w:t>
      </w:r>
    </w:p>
    <w:p w:rsidR="00202D5D" w:rsidRPr="00202D5D" w:rsidRDefault="00202D5D" w:rsidP="00202D5D">
      <w:pPr>
        <w:rPr>
          <w:rStyle w:val="Strong"/>
        </w:rPr>
      </w:pPr>
      <w:r w:rsidRPr="00202D5D">
        <w:rPr>
          <w:rStyle w:val="Strong"/>
        </w:rPr>
        <w:t xml:space="preserve">                  'order_hour_of_day', 'days_since_prior_order', 'days_since_ratio',</w:t>
      </w:r>
    </w:p>
    <w:p w:rsidR="00202D5D" w:rsidRPr="00202D5D" w:rsidRDefault="00202D5D" w:rsidP="00202D5D">
      <w:pPr>
        <w:rPr>
          <w:rStyle w:val="Strong"/>
        </w:rPr>
      </w:pPr>
      <w:r w:rsidRPr="00202D5D">
        <w:rPr>
          <w:rStyle w:val="Strong"/>
        </w:rPr>
        <w:t xml:space="preserve">                  'aisle_id', 'department_id', 'product_orders', 'product_reorders',</w:t>
      </w:r>
    </w:p>
    <w:p w:rsidR="00202D5D" w:rsidRPr="00202D5D" w:rsidRDefault="00202D5D" w:rsidP="00202D5D">
      <w:pPr>
        <w:rPr>
          <w:rStyle w:val="Strong"/>
        </w:rPr>
      </w:pPr>
      <w:r w:rsidRPr="00202D5D">
        <w:rPr>
          <w:rStyle w:val="Strong"/>
        </w:rPr>
        <w:t xml:space="preserve">                  'product_reorder_rate', 'UP_orders', 'UP_orders_ratio',</w:t>
      </w:r>
    </w:p>
    <w:p w:rsidR="00202D5D" w:rsidRDefault="00202D5D" w:rsidP="00202D5D">
      <w:pPr>
        <w:rPr>
          <w:rStyle w:val="Strong"/>
        </w:rPr>
      </w:pPr>
      <w:r w:rsidRPr="00202D5D">
        <w:rPr>
          <w:rStyle w:val="Strong"/>
        </w:rPr>
        <w:t xml:space="preserve">                  'UP_average_pos_in_cart', </w:t>
      </w:r>
      <w:r>
        <w:rPr>
          <w:rStyle w:val="Strong"/>
        </w:rPr>
        <w:t xml:space="preserve">  </w:t>
      </w:r>
    </w:p>
    <w:p w:rsidR="001707E4" w:rsidRDefault="00202D5D" w:rsidP="00720986">
      <w:pPr>
        <w:ind w:firstLine="720"/>
        <w:rPr>
          <w:rStyle w:val="Strong"/>
        </w:rPr>
      </w:pPr>
      <w:r w:rsidRPr="00202D5D">
        <w:rPr>
          <w:rStyle w:val="Strong"/>
        </w:rPr>
        <w:t>'UP_reorder_rate','UP_orders_sinc</w:t>
      </w:r>
      <w:r w:rsidR="00720986">
        <w:rPr>
          <w:rStyle w:val="Strong"/>
        </w:rPr>
        <w:t>e_last','UP_delta_hour_vs_last’</w:t>
      </w:r>
      <w:r w:rsidRPr="00202D5D">
        <w:rPr>
          <w:rStyle w:val="Strong"/>
        </w:rPr>
        <w:t xml:space="preserve"> ]</w:t>
      </w:r>
    </w:p>
    <w:p w:rsidR="008930F3" w:rsidRPr="001707E4" w:rsidRDefault="001707E4" w:rsidP="001707E4">
      <w:pPr>
        <w:pStyle w:val="Heading1"/>
        <w:rPr>
          <w:b/>
          <w:bCs/>
        </w:rPr>
      </w:pPr>
      <w:r>
        <w:t>Implementation:</w:t>
      </w:r>
    </w:p>
    <w:p w:rsidR="00B3543F" w:rsidRDefault="002C7010" w:rsidP="00B3543F">
      <w:r>
        <w:t>Implementation can be split into following stages:</w:t>
      </w:r>
    </w:p>
    <w:p w:rsidR="002C7010" w:rsidRDefault="002C7010" w:rsidP="002C7010">
      <w:pPr>
        <w:pStyle w:val="ListParagraph"/>
        <w:numPr>
          <w:ilvl w:val="0"/>
          <w:numId w:val="36"/>
        </w:numPr>
      </w:pPr>
      <w:r>
        <w:lastRenderedPageBreak/>
        <w:t>Implementing baseline model</w:t>
      </w:r>
    </w:p>
    <w:p w:rsidR="002C7010" w:rsidRDefault="002C7010" w:rsidP="002C7010">
      <w:pPr>
        <w:pStyle w:val="ListParagraph"/>
        <w:numPr>
          <w:ilvl w:val="0"/>
          <w:numId w:val="36"/>
        </w:numPr>
      </w:pPr>
      <w:r>
        <w:t>Implementing classifier training</w:t>
      </w:r>
    </w:p>
    <w:p w:rsidR="002C7010" w:rsidRDefault="002C7010" w:rsidP="002C7010">
      <w:pPr>
        <w:pStyle w:val="Heading2"/>
      </w:pPr>
      <w:r>
        <w:t xml:space="preserve">Baseline Model: </w:t>
      </w:r>
    </w:p>
    <w:p w:rsidR="00F928D0" w:rsidRDefault="00F928D0" w:rsidP="00F928D0">
      <w:r w:rsidRPr="00F928D0">
        <w:t>Looking at the distribution of classes (</w:t>
      </w:r>
      <w:r>
        <w:t>Order product pair present in next order vs not present)</w:t>
      </w:r>
      <w:r w:rsidRPr="00F928D0">
        <w:t xml:space="preserve"> it's clear most </w:t>
      </w:r>
      <w:r>
        <w:t>products are not present in next orders</w:t>
      </w:r>
      <w:r w:rsidRPr="00F928D0">
        <w:t>. This can greatly affect accuracy, since we could simply say "</w:t>
      </w:r>
      <w:r>
        <w:t>product not present in next order</w:t>
      </w:r>
      <w:r w:rsidRPr="00F928D0">
        <w:t xml:space="preserve">" and generally be right, without ever looking at the data! Making such a statement would be called naive, since we have not considered any information to substantiate the claim. </w:t>
      </w:r>
      <w:r>
        <w:t>So I use naïve predictor as my Baseline Model. I am considering ordered productid pair absent that is class 0 for all the data. Baseline model is implemented in baselinemodel.py as Naïve Predictor.</w:t>
      </w:r>
    </w:p>
    <w:p w:rsidR="00F4376D" w:rsidRDefault="00F4376D" w:rsidP="00F928D0">
      <w:r>
        <w:t xml:space="preserve">Code: </w:t>
      </w:r>
    </w:p>
    <w:p w:rsidR="00F4376D" w:rsidRDefault="00F4376D" w:rsidP="00F4376D">
      <w:pPr>
        <w:spacing w:before="0" w:after="0"/>
      </w:pPr>
      <w:r>
        <w:t>dtrain_predictions = [0] * df_train.shape[0]</w:t>
      </w:r>
    </w:p>
    <w:p w:rsidR="00F4376D" w:rsidRDefault="00F4376D" w:rsidP="00F4376D">
      <w:pPr>
        <w:spacing w:before="0" w:after="0"/>
      </w:pPr>
      <w:r>
        <w:t>TP = label.count() - np.sum(label)  # Counting the ones as this is the naive case. Note that 'income' is the 'income_raw' data</w:t>
      </w:r>
    </w:p>
    <w:p w:rsidR="00F4376D" w:rsidRDefault="00F4376D" w:rsidP="00F4376D">
      <w:pPr>
        <w:spacing w:before="0" w:after="0"/>
      </w:pPr>
      <w:r>
        <w:t># encoded to numerical values done in the data preprocessing step.</w:t>
      </w:r>
    </w:p>
    <w:p w:rsidR="00F4376D" w:rsidRDefault="00F4376D" w:rsidP="00F4376D">
      <w:pPr>
        <w:spacing w:before="0" w:after="0"/>
      </w:pPr>
      <w:r>
        <w:t>FP = label.count() - TP  # Specific to the naive case</w:t>
      </w:r>
    </w:p>
    <w:p w:rsidR="00F4376D" w:rsidRDefault="00F4376D" w:rsidP="00F4376D">
      <w:pPr>
        <w:spacing w:before="0" w:after="0"/>
      </w:pPr>
    </w:p>
    <w:p w:rsidR="00F4376D" w:rsidRDefault="00F4376D" w:rsidP="00F4376D">
      <w:pPr>
        <w:spacing w:before="0" w:after="0"/>
      </w:pPr>
      <w:r>
        <w:t>TN = 0  # No predicted negatives in the naive case</w:t>
      </w:r>
    </w:p>
    <w:p w:rsidR="00F4376D" w:rsidRDefault="00F4376D" w:rsidP="00F4376D">
      <w:pPr>
        <w:spacing w:before="0" w:after="0"/>
      </w:pPr>
      <w:r>
        <w:t>FN = 0  # No predicted</w:t>
      </w:r>
      <w:r w:rsidR="00011C13">
        <w:t xml:space="preserve"> False</w:t>
      </w:r>
      <w:r>
        <w:t xml:space="preserve"> negatives in the naive case</w:t>
      </w:r>
    </w:p>
    <w:p w:rsidR="00F4376D" w:rsidRDefault="00F4376D" w:rsidP="00F4376D">
      <w:pPr>
        <w:spacing w:before="0" w:after="0"/>
      </w:pPr>
    </w:p>
    <w:p w:rsidR="00F4376D" w:rsidRDefault="00F4376D" w:rsidP="00F4376D">
      <w:pPr>
        <w:spacing w:before="0" w:after="0"/>
      </w:pPr>
      <w:r>
        <w:t>accuracy = float(TP) / float(label.count())</w:t>
      </w:r>
    </w:p>
    <w:p w:rsidR="00F4376D" w:rsidRDefault="00F4376D" w:rsidP="00F4376D">
      <w:pPr>
        <w:spacing w:before="0" w:after="0"/>
      </w:pPr>
      <w:r>
        <w:t>recall = 1</w:t>
      </w:r>
    </w:p>
    <w:p w:rsidR="00F4376D" w:rsidRDefault="00F4376D" w:rsidP="00F4376D">
      <w:pPr>
        <w:spacing w:before="0" w:after="0"/>
      </w:pPr>
      <w:r>
        <w:t>precision = accuracy</w:t>
      </w:r>
    </w:p>
    <w:p w:rsidR="00F4376D" w:rsidRDefault="00F4376D" w:rsidP="00F4376D">
      <w:pPr>
        <w:spacing w:before="0" w:after="0"/>
      </w:pPr>
      <w:r>
        <w:t>beta = 0.5</w:t>
      </w:r>
    </w:p>
    <w:p w:rsidR="00F4376D" w:rsidRDefault="00F4376D" w:rsidP="00F4376D">
      <w:pPr>
        <w:spacing w:before="0" w:after="0"/>
      </w:pPr>
    </w:p>
    <w:p w:rsidR="00F4376D" w:rsidRDefault="00F4376D" w:rsidP="00F4376D">
      <w:pPr>
        <w:spacing w:before="0" w:after="0"/>
      </w:pPr>
      <w:r>
        <w:t>fscore = (1 + 0.25) * (precision * recall) / ((0.25 * precision) + recall)</w:t>
      </w:r>
    </w:p>
    <w:p w:rsidR="00F4376D" w:rsidRDefault="00F4376D" w:rsidP="00F4376D">
      <w:pPr>
        <w:spacing w:before="0" w:after="0"/>
      </w:pPr>
    </w:p>
    <w:p w:rsidR="00F4376D" w:rsidRDefault="00F4376D" w:rsidP="00F4376D">
      <w:pPr>
        <w:spacing w:before="0" w:after="0"/>
      </w:pPr>
      <w:r>
        <w:t># Print the results</w:t>
      </w:r>
    </w:p>
    <w:p w:rsidR="00F4376D" w:rsidRDefault="00F4376D" w:rsidP="00F4376D">
      <w:pPr>
        <w:spacing w:before="0" w:after="0"/>
      </w:pPr>
      <w:r>
        <w:t>print "Naive Predictor: [Accuracy score: {:.4f}, F-score: {:.4f}]".format(accuracy, fscore)</w:t>
      </w:r>
    </w:p>
    <w:p w:rsidR="00720986" w:rsidRDefault="004F4137" w:rsidP="002C7010">
      <w:pPr>
        <w:rPr>
          <w:b/>
          <w:color w:val="000000" w:themeColor="text1"/>
        </w:rPr>
      </w:pPr>
      <w:r>
        <w:t xml:space="preserve">&gt;&gt; </w:t>
      </w:r>
      <w:r w:rsidRPr="004F4137">
        <w:rPr>
          <w:b/>
          <w:color w:val="000000" w:themeColor="text1"/>
        </w:rPr>
        <w:t>Naive Pre</w:t>
      </w:r>
      <w:r>
        <w:rPr>
          <w:b/>
          <w:color w:val="000000" w:themeColor="text1"/>
        </w:rPr>
        <w:t>dictor: [Accuracy score: 0.9022</w:t>
      </w:r>
      <w:r w:rsidRPr="004F4137">
        <w:rPr>
          <w:b/>
          <w:color w:val="000000" w:themeColor="text1"/>
        </w:rPr>
        <w:t>, F-score: 0.9202]</w:t>
      </w:r>
    </w:p>
    <w:p w:rsidR="004F4137" w:rsidRDefault="004F4137" w:rsidP="004F4137">
      <w:pPr>
        <w:pStyle w:val="Heading2"/>
      </w:pPr>
      <w:r>
        <w:t xml:space="preserve">Classifier: </w:t>
      </w:r>
    </w:p>
    <w:p w:rsidR="00980F43" w:rsidRDefault="00085848" w:rsidP="00980F43">
      <w:r>
        <w:t xml:space="preserve">While creating classifier I had challenge mainly with execution time. Some of the classifier I tried applying to data set like Regression classifier, Decision Tree classifier or Adaboost classifier took like days to run on my 8Gb ram and subset of data. So for this project I am using Kaggle competition winner XGBOOST classifier. </w:t>
      </w:r>
    </w:p>
    <w:p w:rsidR="00085848" w:rsidRDefault="00085848" w:rsidP="00980F43"/>
    <w:p w:rsidR="00085848" w:rsidRDefault="00085848" w:rsidP="00024A1C">
      <w:pPr>
        <w:pStyle w:val="Heading3"/>
      </w:pPr>
      <w:r>
        <w:lastRenderedPageBreak/>
        <w:t xml:space="preserve">XGBOOST classifier parameter: </w:t>
      </w:r>
    </w:p>
    <w:p w:rsidR="00085848" w:rsidRPr="00024A1C" w:rsidRDefault="00085848" w:rsidP="00085848">
      <w:r w:rsidRPr="00024A1C">
        <w:t>The overall parameters have been divided into 3 categories by XGBoost authors:</w:t>
      </w:r>
    </w:p>
    <w:p w:rsidR="00085848" w:rsidRPr="00024A1C" w:rsidRDefault="00085848" w:rsidP="00085848">
      <w:pPr>
        <w:rPr>
          <w:sz w:val="23"/>
          <w:szCs w:val="23"/>
        </w:rPr>
      </w:pPr>
      <w:r w:rsidRPr="00024A1C">
        <w:rPr>
          <w:b/>
          <w:bCs/>
          <w:color w:val="333333"/>
          <w:sz w:val="23"/>
          <w:szCs w:val="23"/>
        </w:rPr>
        <w:t>General Parameters:</w:t>
      </w:r>
      <w:r w:rsidRPr="00024A1C">
        <w:rPr>
          <w:sz w:val="23"/>
          <w:szCs w:val="23"/>
        </w:rPr>
        <w:t> Guide the overall functioning</w:t>
      </w:r>
    </w:p>
    <w:p w:rsidR="00085848" w:rsidRPr="00024A1C" w:rsidRDefault="00085848" w:rsidP="00085848">
      <w:pPr>
        <w:rPr>
          <w:sz w:val="23"/>
          <w:szCs w:val="23"/>
        </w:rPr>
      </w:pPr>
      <w:r w:rsidRPr="00024A1C">
        <w:rPr>
          <w:b/>
          <w:bCs/>
          <w:color w:val="333333"/>
          <w:sz w:val="23"/>
          <w:szCs w:val="23"/>
        </w:rPr>
        <w:t>Booster Parameters:</w:t>
      </w:r>
      <w:r w:rsidRPr="00024A1C">
        <w:rPr>
          <w:sz w:val="23"/>
          <w:szCs w:val="23"/>
        </w:rPr>
        <w:t> Guide the individual booster (tree/regression) at each step</w:t>
      </w:r>
    </w:p>
    <w:p w:rsidR="00085848" w:rsidRPr="00024A1C" w:rsidRDefault="00085848" w:rsidP="00085848">
      <w:pPr>
        <w:rPr>
          <w:sz w:val="23"/>
          <w:szCs w:val="23"/>
        </w:rPr>
      </w:pPr>
      <w:r w:rsidRPr="00024A1C">
        <w:rPr>
          <w:b/>
          <w:bCs/>
          <w:color w:val="333333"/>
          <w:sz w:val="23"/>
          <w:szCs w:val="23"/>
        </w:rPr>
        <w:t>Learning Task Parameters:</w:t>
      </w:r>
      <w:r w:rsidRPr="00024A1C">
        <w:rPr>
          <w:sz w:val="23"/>
          <w:szCs w:val="23"/>
        </w:rPr>
        <w:t> Guide the optimization performed</w:t>
      </w:r>
    </w:p>
    <w:p w:rsidR="00085848" w:rsidRPr="00024A1C" w:rsidRDefault="00085848" w:rsidP="00024A1C">
      <w:pPr>
        <w:pStyle w:val="Heading2"/>
      </w:pPr>
      <w:r w:rsidRPr="00024A1C">
        <w:br/>
        <w:t>General Parameters</w:t>
      </w:r>
    </w:p>
    <w:p w:rsidR="00085848" w:rsidRPr="00024A1C" w:rsidRDefault="00085848" w:rsidP="00085848">
      <w:r w:rsidRPr="00024A1C">
        <w:t>These define the overall functionality of XGBoost.</w:t>
      </w:r>
    </w:p>
    <w:p w:rsidR="00085848" w:rsidRPr="00024A1C" w:rsidRDefault="00085848" w:rsidP="00024A1C">
      <w:pPr>
        <w:pStyle w:val="ListParagraph"/>
        <w:numPr>
          <w:ilvl w:val="0"/>
          <w:numId w:val="23"/>
        </w:numPr>
        <w:rPr>
          <w:sz w:val="23"/>
          <w:szCs w:val="23"/>
        </w:rPr>
      </w:pPr>
      <w:r w:rsidRPr="00024A1C">
        <w:rPr>
          <w:rStyle w:val="Strong"/>
          <w:rFonts w:cs="Arial"/>
          <w:color w:val="333333"/>
          <w:sz w:val="23"/>
          <w:szCs w:val="23"/>
        </w:rPr>
        <w:t>booster [default=gbtree]</w:t>
      </w:r>
    </w:p>
    <w:p w:rsidR="00085848" w:rsidRPr="00024A1C" w:rsidRDefault="00085848" w:rsidP="00024A1C">
      <w:pPr>
        <w:pStyle w:val="ListParagraph"/>
        <w:rPr>
          <w:sz w:val="23"/>
          <w:szCs w:val="23"/>
        </w:rPr>
      </w:pPr>
      <w:r w:rsidRPr="00024A1C">
        <w:rPr>
          <w:sz w:val="23"/>
          <w:szCs w:val="23"/>
        </w:rPr>
        <w:t>Select the type of model to run at each iteration. It has 2 options:</w:t>
      </w:r>
    </w:p>
    <w:p w:rsidR="00085848" w:rsidRPr="00024A1C" w:rsidRDefault="00085848" w:rsidP="00024A1C">
      <w:pPr>
        <w:pStyle w:val="ListParagraph"/>
        <w:rPr>
          <w:sz w:val="23"/>
          <w:szCs w:val="23"/>
        </w:rPr>
      </w:pPr>
      <w:r w:rsidRPr="00024A1C">
        <w:rPr>
          <w:sz w:val="23"/>
          <w:szCs w:val="23"/>
        </w:rPr>
        <w:t>gbtree: tree-based models</w:t>
      </w:r>
    </w:p>
    <w:p w:rsidR="00085848" w:rsidRPr="00024A1C" w:rsidRDefault="00024A1C" w:rsidP="00024A1C">
      <w:pPr>
        <w:pStyle w:val="ListParagraph"/>
        <w:rPr>
          <w:sz w:val="23"/>
          <w:szCs w:val="23"/>
        </w:rPr>
      </w:pPr>
      <w:r>
        <w:rPr>
          <w:sz w:val="23"/>
          <w:szCs w:val="23"/>
        </w:rPr>
        <w:t xml:space="preserve">gbliner: </w:t>
      </w:r>
      <w:r w:rsidR="00085848" w:rsidRPr="00024A1C">
        <w:rPr>
          <w:sz w:val="23"/>
          <w:szCs w:val="23"/>
        </w:rPr>
        <w:t>linear models</w:t>
      </w:r>
    </w:p>
    <w:p w:rsidR="00085848" w:rsidRPr="00024A1C" w:rsidRDefault="00085848" w:rsidP="00024A1C">
      <w:pPr>
        <w:pStyle w:val="ListParagraph"/>
        <w:numPr>
          <w:ilvl w:val="0"/>
          <w:numId w:val="23"/>
        </w:numPr>
        <w:rPr>
          <w:sz w:val="23"/>
          <w:szCs w:val="23"/>
        </w:rPr>
      </w:pPr>
      <w:r w:rsidRPr="00024A1C">
        <w:rPr>
          <w:rStyle w:val="Strong"/>
          <w:rFonts w:cs="Arial"/>
          <w:color w:val="333333"/>
          <w:sz w:val="23"/>
          <w:szCs w:val="23"/>
        </w:rPr>
        <w:t>silent [default=0]:</w:t>
      </w:r>
    </w:p>
    <w:p w:rsidR="00085848" w:rsidRPr="00024A1C" w:rsidRDefault="00085848" w:rsidP="00024A1C">
      <w:pPr>
        <w:pStyle w:val="ListParagraph"/>
        <w:rPr>
          <w:sz w:val="23"/>
          <w:szCs w:val="23"/>
        </w:rPr>
      </w:pPr>
      <w:r w:rsidRPr="00024A1C">
        <w:rPr>
          <w:sz w:val="23"/>
          <w:szCs w:val="23"/>
        </w:rPr>
        <w:t>Silent mode is activated is set to 1, i.e. no running messages will be printed.</w:t>
      </w:r>
    </w:p>
    <w:p w:rsidR="00085848" w:rsidRPr="00024A1C" w:rsidRDefault="00085848" w:rsidP="00024A1C">
      <w:pPr>
        <w:pStyle w:val="ListParagraph"/>
        <w:rPr>
          <w:sz w:val="23"/>
          <w:szCs w:val="23"/>
        </w:rPr>
      </w:pPr>
      <w:r w:rsidRPr="00024A1C">
        <w:rPr>
          <w:sz w:val="23"/>
          <w:szCs w:val="23"/>
        </w:rPr>
        <w:t>It’s generally good to keep it 0 as the messages might help in understanding the model.</w:t>
      </w:r>
    </w:p>
    <w:p w:rsidR="00085848" w:rsidRPr="00024A1C" w:rsidRDefault="00085848" w:rsidP="00024A1C">
      <w:pPr>
        <w:pStyle w:val="ListParagraph"/>
        <w:numPr>
          <w:ilvl w:val="0"/>
          <w:numId w:val="23"/>
        </w:numPr>
        <w:rPr>
          <w:sz w:val="23"/>
          <w:szCs w:val="23"/>
        </w:rPr>
      </w:pPr>
      <w:r w:rsidRPr="00024A1C">
        <w:rPr>
          <w:rStyle w:val="Strong"/>
          <w:rFonts w:cs="Arial"/>
          <w:color w:val="333333"/>
          <w:sz w:val="23"/>
          <w:szCs w:val="23"/>
        </w:rPr>
        <w:t>nthread [default to maximum number of threads available if not set]</w:t>
      </w:r>
    </w:p>
    <w:p w:rsidR="00085848" w:rsidRPr="00024A1C" w:rsidRDefault="00085848" w:rsidP="00024A1C">
      <w:pPr>
        <w:pStyle w:val="ListParagraph"/>
      </w:pPr>
      <w:r w:rsidRPr="00024A1C">
        <w:rPr>
          <w:sz w:val="23"/>
          <w:szCs w:val="23"/>
        </w:rPr>
        <w:t>This is used for parallel processing and number of cores in the system should be entered</w:t>
      </w:r>
      <w:r w:rsidR="00024A1C" w:rsidRPr="00024A1C">
        <w:rPr>
          <w:sz w:val="23"/>
          <w:szCs w:val="23"/>
        </w:rPr>
        <w:t>.</w:t>
      </w:r>
    </w:p>
    <w:p w:rsidR="00085848" w:rsidRPr="00024A1C" w:rsidRDefault="00085848" w:rsidP="00024A1C">
      <w:pPr>
        <w:pStyle w:val="Heading2"/>
      </w:pPr>
      <w:r w:rsidRPr="00024A1C">
        <w:rPr>
          <w:rFonts w:asciiTheme="minorHAnsi" w:hAnsiTheme="minorHAnsi"/>
        </w:rPr>
        <w:t> </w:t>
      </w:r>
      <w:r w:rsidRPr="00024A1C">
        <w:t>Booster Parameters</w:t>
      </w:r>
    </w:p>
    <w:p w:rsidR="00085848" w:rsidRPr="00024A1C" w:rsidRDefault="00085848" w:rsidP="00085848">
      <w:r w:rsidRPr="00024A1C">
        <w:t>Though there are 2 types of boosters, I’ll consider only </w:t>
      </w:r>
      <w:r w:rsidRPr="00024A1C">
        <w:rPr>
          <w:rStyle w:val="Strong"/>
          <w:rFonts w:cs="Arial"/>
          <w:color w:val="333333"/>
        </w:rPr>
        <w:t>tree booster</w:t>
      </w:r>
      <w:r w:rsidRPr="00024A1C">
        <w:t> here because it always outperforms the linear booster and thus the later is rarely used.</w:t>
      </w:r>
    </w:p>
    <w:p w:rsidR="00024A1C" w:rsidRPr="00024A1C" w:rsidRDefault="00085848" w:rsidP="00024A1C">
      <w:pPr>
        <w:pStyle w:val="ListParagraph"/>
        <w:numPr>
          <w:ilvl w:val="0"/>
          <w:numId w:val="23"/>
        </w:numPr>
        <w:rPr>
          <w:sz w:val="23"/>
          <w:szCs w:val="23"/>
        </w:rPr>
      </w:pPr>
      <w:r w:rsidRPr="00024A1C">
        <w:rPr>
          <w:rStyle w:val="Strong"/>
          <w:rFonts w:cs="Arial"/>
          <w:color w:val="333333"/>
          <w:sz w:val="23"/>
          <w:szCs w:val="23"/>
        </w:rPr>
        <w:t>eta [default=0.3]</w:t>
      </w:r>
      <w:r w:rsidR="00024A1C" w:rsidRPr="00024A1C">
        <w:rPr>
          <w:sz w:val="23"/>
          <w:szCs w:val="23"/>
        </w:rPr>
        <w:t xml:space="preserve">: </w:t>
      </w:r>
      <w:r w:rsidRPr="00024A1C">
        <w:rPr>
          <w:sz w:val="23"/>
          <w:szCs w:val="23"/>
        </w:rPr>
        <w:t>Analogous to learning rate in GBM</w:t>
      </w:r>
      <w:r w:rsidR="00024A1C" w:rsidRPr="00024A1C">
        <w:rPr>
          <w:sz w:val="23"/>
          <w:szCs w:val="23"/>
        </w:rPr>
        <w:t>.</w:t>
      </w:r>
    </w:p>
    <w:p w:rsidR="00085848" w:rsidRPr="00024A1C" w:rsidRDefault="00085848" w:rsidP="00024A1C">
      <w:pPr>
        <w:pStyle w:val="ListParagraph"/>
        <w:rPr>
          <w:sz w:val="23"/>
          <w:szCs w:val="23"/>
        </w:rPr>
      </w:pPr>
      <w:r w:rsidRPr="00024A1C">
        <w:rPr>
          <w:sz w:val="23"/>
          <w:szCs w:val="23"/>
        </w:rPr>
        <w:t>Makes the model more robust by shrinking the weights on each step</w:t>
      </w:r>
      <w:r w:rsidR="00024A1C" w:rsidRPr="00024A1C">
        <w:rPr>
          <w:sz w:val="23"/>
          <w:szCs w:val="23"/>
        </w:rPr>
        <w:t>.</w:t>
      </w:r>
      <w:r w:rsidR="00024A1C">
        <w:rPr>
          <w:sz w:val="23"/>
          <w:szCs w:val="23"/>
        </w:rPr>
        <w:t xml:space="preserve"> </w:t>
      </w:r>
      <w:r w:rsidRPr="00024A1C">
        <w:rPr>
          <w:sz w:val="23"/>
          <w:szCs w:val="23"/>
        </w:rPr>
        <w:t>Typical final values to be used: 0.01-0.2</w:t>
      </w:r>
    </w:p>
    <w:p w:rsidR="00085848" w:rsidRPr="00024A1C" w:rsidRDefault="00085848" w:rsidP="00024A1C">
      <w:pPr>
        <w:pStyle w:val="ListParagraph"/>
        <w:numPr>
          <w:ilvl w:val="0"/>
          <w:numId w:val="23"/>
        </w:numPr>
        <w:rPr>
          <w:sz w:val="23"/>
          <w:szCs w:val="23"/>
        </w:rPr>
      </w:pPr>
      <w:r w:rsidRPr="00024A1C">
        <w:rPr>
          <w:rStyle w:val="Strong"/>
          <w:rFonts w:cs="Arial"/>
          <w:color w:val="333333"/>
          <w:sz w:val="23"/>
          <w:szCs w:val="23"/>
        </w:rPr>
        <w:t>min_child_weight [default=1]</w:t>
      </w:r>
    </w:p>
    <w:p w:rsidR="00085848" w:rsidRPr="00024A1C" w:rsidRDefault="00085848" w:rsidP="00024A1C">
      <w:pPr>
        <w:pStyle w:val="ListParagraph"/>
        <w:rPr>
          <w:sz w:val="23"/>
          <w:szCs w:val="23"/>
        </w:rPr>
      </w:pPr>
      <w:r w:rsidRPr="00024A1C">
        <w:rPr>
          <w:sz w:val="23"/>
          <w:szCs w:val="23"/>
        </w:rPr>
        <w:t>Defines the minimum sum of weights of all observations required in a child.</w:t>
      </w:r>
    </w:p>
    <w:p w:rsidR="00085848" w:rsidRPr="00024A1C" w:rsidRDefault="00085848" w:rsidP="00024A1C">
      <w:pPr>
        <w:pStyle w:val="ListParagraph"/>
        <w:rPr>
          <w:sz w:val="23"/>
          <w:szCs w:val="23"/>
        </w:rPr>
      </w:pPr>
      <w:r w:rsidRPr="00024A1C">
        <w:rPr>
          <w:sz w:val="23"/>
          <w:szCs w:val="23"/>
        </w:rPr>
        <w:t>This refers to min “sum of weights” of observations while GBM has min “number of observations”.</w:t>
      </w:r>
    </w:p>
    <w:p w:rsidR="00085848" w:rsidRPr="00024A1C" w:rsidRDefault="00085848" w:rsidP="00024A1C">
      <w:pPr>
        <w:pStyle w:val="ListParagraph"/>
        <w:rPr>
          <w:sz w:val="23"/>
          <w:szCs w:val="23"/>
        </w:rPr>
      </w:pPr>
      <w:r w:rsidRPr="00024A1C">
        <w:rPr>
          <w:sz w:val="23"/>
          <w:szCs w:val="23"/>
        </w:rPr>
        <w:t>Used to control over-fitting. Higher values prevent a model from learning relations which might be highly specific to the particular sample selected for a tree.</w:t>
      </w:r>
    </w:p>
    <w:p w:rsidR="00085848" w:rsidRPr="00024A1C" w:rsidRDefault="00085848" w:rsidP="00024A1C">
      <w:pPr>
        <w:pStyle w:val="ListParagraph"/>
        <w:rPr>
          <w:sz w:val="23"/>
          <w:szCs w:val="23"/>
        </w:rPr>
      </w:pPr>
      <w:r w:rsidRPr="00024A1C">
        <w:rPr>
          <w:sz w:val="23"/>
          <w:szCs w:val="23"/>
        </w:rPr>
        <w:t>Too high values can lead to under-fitting hence, it should be tuned using CV.</w:t>
      </w:r>
    </w:p>
    <w:p w:rsidR="00085848" w:rsidRPr="00FB7988" w:rsidRDefault="00085848" w:rsidP="00FB7988">
      <w:pPr>
        <w:pStyle w:val="ListParagraph"/>
        <w:numPr>
          <w:ilvl w:val="0"/>
          <w:numId w:val="23"/>
        </w:numPr>
        <w:rPr>
          <w:sz w:val="23"/>
          <w:szCs w:val="23"/>
        </w:rPr>
      </w:pPr>
      <w:r w:rsidRPr="00024A1C">
        <w:rPr>
          <w:rStyle w:val="Strong"/>
          <w:rFonts w:cs="Arial"/>
          <w:color w:val="333333"/>
          <w:sz w:val="23"/>
          <w:szCs w:val="23"/>
        </w:rPr>
        <w:t>max_depth [default=6]</w:t>
      </w:r>
      <w:r w:rsidR="00FB7988">
        <w:rPr>
          <w:rStyle w:val="Strong"/>
          <w:rFonts w:cs="Arial"/>
          <w:color w:val="333333"/>
          <w:sz w:val="23"/>
          <w:szCs w:val="23"/>
        </w:rPr>
        <w:t xml:space="preserve"> </w:t>
      </w:r>
      <w:r w:rsidRPr="00FB7988">
        <w:rPr>
          <w:sz w:val="23"/>
          <w:szCs w:val="23"/>
        </w:rPr>
        <w:t>The maximum depth of a tree, same as GBM.</w:t>
      </w:r>
    </w:p>
    <w:p w:rsidR="00085848" w:rsidRPr="00024A1C" w:rsidRDefault="00085848" w:rsidP="00FB7988">
      <w:pPr>
        <w:pStyle w:val="ListParagraph"/>
        <w:rPr>
          <w:sz w:val="23"/>
          <w:szCs w:val="23"/>
        </w:rPr>
      </w:pPr>
      <w:r w:rsidRPr="00024A1C">
        <w:rPr>
          <w:sz w:val="23"/>
          <w:szCs w:val="23"/>
        </w:rPr>
        <w:lastRenderedPageBreak/>
        <w:t>Used to control over-fitting as higher depth will allow model to learn relations very specific to a particular sample.</w:t>
      </w:r>
    </w:p>
    <w:p w:rsidR="00085848" w:rsidRPr="00024A1C" w:rsidRDefault="00085848" w:rsidP="00024A1C">
      <w:pPr>
        <w:pStyle w:val="ListParagraph"/>
        <w:numPr>
          <w:ilvl w:val="0"/>
          <w:numId w:val="23"/>
        </w:numPr>
        <w:rPr>
          <w:sz w:val="23"/>
          <w:szCs w:val="23"/>
        </w:rPr>
      </w:pPr>
      <w:r w:rsidRPr="00024A1C">
        <w:rPr>
          <w:rStyle w:val="Strong"/>
          <w:rFonts w:cs="Arial"/>
          <w:color w:val="333333"/>
          <w:sz w:val="23"/>
          <w:szCs w:val="23"/>
        </w:rPr>
        <w:t>max_leaf_nodes</w:t>
      </w:r>
    </w:p>
    <w:p w:rsidR="00085848" w:rsidRPr="00024A1C" w:rsidRDefault="00085848" w:rsidP="00FB7988">
      <w:pPr>
        <w:pStyle w:val="ListParagraph"/>
        <w:rPr>
          <w:sz w:val="23"/>
          <w:szCs w:val="23"/>
        </w:rPr>
      </w:pPr>
      <w:r w:rsidRPr="00024A1C">
        <w:rPr>
          <w:sz w:val="23"/>
          <w:szCs w:val="23"/>
        </w:rPr>
        <w:t>The maximum number of terminal nodes or leaves in a tree.</w:t>
      </w:r>
    </w:p>
    <w:p w:rsidR="00085848" w:rsidRPr="00024A1C" w:rsidRDefault="00085848" w:rsidP="00FB7988">
      <w:pPr>
        <w:pStyle w:val="ListParagraph"/>
        <w:rPr>
          <w:sz w:val="23"/>
          <w:szCs w:val="23"/>
        </w:rPr>
      </w:pPr>
      <w:r w:rsidRPr="00024A1C">
        <w:rPr>
          <w:sz w:val="23"/>
          <w:szCs w:val="23"/>
        </w:rPr>
        <w:t>Can be defined in place of max_depth. Since binary trees are created, a depth of ‘n’ would produce a maximum of 2^n leaves.</w:t>
      </w:r>
    </w:p>
    <w:p w:rsidR="00085848" w:rsidRPr="00024A1C" w:rsidRDefault="00085848" w:rsidP="00024A1C">
      <w:pPr>
        <w:pStyle w:val="ListParagraph"/>
        <w:numPr>
          <w:ilvl w:val="0"/>
          <w:numId w:val="23"/>
        </w:numPr>
        <w:rPr>
          <w:sz w:val="23"/>
          <w:szCs w:val="23"/>
        </w:rPr>
      </w:pPr>
      <w:r w:rsidRPr="00024A1C">
        <w:rPr>
          <w:rStyle w:val="Strong"/>
          <w:rFonts w:cs="Arial"/>
          <w:color w:val="333333"/>
          <w:sz w:val="23"/>
          <w:szCs w:val="23"/>
        </w:rPr>
        <w:t>gamma [default=0]</w:t>
      </w:r>
    </w:p>
    <w:p w:rsidR="00085848" w:rsidRPr="00FB7988" w:rsidRDefault="00085848" w:rsidP="00FB7988">
      <w:pPr>
        <w:pStyle w:val="ListParagraph"/>
        <w:ind w:left="630"/>
        <w:rPr>
          <w:sz w:val="23"/>
          <w:szCs w:val="23"/>
        </w:rPr>
      </w:pPr>
      <w:r w:rsidRPr="00024A1C">
        <w:rPr>
          <w:sz w:val="23"/>
          <w:szCs w:val="23"/>
        </w:rPr>
        <w:t>A node is split only when the resulting split gives a positive reduction in the loss function. Gamma specifies the minimum loss reduction required to make a split.</w:t>
      </w:r>
      <w:r w:rsidRPr="00FB7988">
        <w:rPr>
          <w:sz w:val="23"/>
          <w:szCs w:val="23"/>
        </w:rPr>
        <w:t>Makes the algorithm conservative. The values can vary depending on the loss function and should be tuned.</w:t>
      </w:r>
    </w:p>
    <w:p w:rsidR="00085848" w:rsidRPr="00024A1C" w:rsidRDefault="00085848" w:rsidP="00024A1C">
      <w:pPr>
        <w:pStyle w:val="ListParagraph"/>
        <w:numPr>
          <w:ilvl w:val="0"/>
          <w:numId w:val="23"/>
        </w:numPr>
        <w:rPr>
          <w:sz w:val="23"/>
          <w:szCs w:val="23"/>
        </w:rPr>
      </w:pPr>
      <w:r w:rsidRPr="00024A1C">
        <w:rPr>
          <w:rStyle w:val="Strong"/>
          <w:rFonts w:cs="Arial"/>
          <w:color w:val="333333"/>
          <w:sz w:val="23"/>
          <w:szCs w:val="23"/>
        </w:rPr>
        <w:t>subsample [default=1]</w:t>
      </w:r>
    </w:p>
    <w:p w:rsidR="00085848" w:rsidRPr="00024A1C" w:rsidRDefault="00085848" w:rsidP="00FB7988">
      <w:pPr>
        <w:pStyle w:val="ListParagraph"/>
        <w:ind w:left="630"/>
        <w:rPr>
          <w:sz w:val="23"/>
          <w:szCs w:val="23"/>
        </w:rPr>
      </w:pPr>
      <w:r w:rsidRPr="00024A1C">
        <w:rPr>
          <w:sz w:val="23"/>
          <w:szCs w:val="23"/>
        </w:rPr>
        <w:t>Same as the subsample of GBM. Denotes the fraction of observations to be randomly samples for each tree.</w:t>
      </w:r>
    </w:p>
    <w:p w:rsidR="00085848" w:rsidRPr="00024A1C" w:rsidRDefault="00085848" w:rsidP="00FB7988">
      <w:pPr>
        <w:pStyle w:val="ListParagraph"/>
        <w:ind w:left="630"/>
        <w:rPr>
          <w:sz w:val="23"/>
          <w:szCs w:val="23"/>
        </w:rPr>
      </w:pPr>
      <w:r w:rsidRPr="00024A1C">
        <w:rPr>
          <w:sz w:val="23"/>
          <w:szCs w:val="23"/>
        </w:rPr>
        <w:t>Lower values make the algorithm more conservative and prevents overfitting but too small values might lead to under-fitting.</w:t>
      </w:r>
    </w:p>
    <w:p w:rsidR="00085848" w:rsidRPr="00024A1C" w:rsidRDefault="00085848" w:rsidP="00FB7988">
      <w:pPr>
        <w:pStyle w:val="ListParagraph"/>
        <w:ind w:left="630"/>
        <w:rPr>
          <w:sz w:val="23"/>
          <w:szCs w:val="23"/>
        </w:rPr>
      </w:pPr>
      <w:r w:rsidRPr="00024A1C">
        <w:rPr>
          <w:sz w:val="23"/>
          <w:szCs w:val="23"/>
        </w:rPr>
        <w:t>Typical values: 0.5-1</w:t>
      </w:r>
    </w:p>
    <w:p w:rsidR="00085848" w:rsidRPr="00024A1C" w:rsidRDefault="00085848" w:rsidP="00024A1C">
      <w:pPr>
        <w:pStyle w:val="ListParagraph"/>
        <w:numPr>
          <w:ilvl w:val="0"/>
          <w:numId w:val="23"/>
        </w:numPr>
        <w:rPr>
          <w:sz w:val="23"/>
          <w:szCs w:val="23"/>
        </w:rPr>
      </w:pPr>
      <w:r w:rsidRPr="00024A1C">
        <w:rPr>
          <w:rStyle w:val="Strong"/>
          <w:rFonts w:cs="Arial"/>
          <w:color w:val="333333"/>
          <w:sz w:val="23"/>
          <w:szCs w:val="23"/>
        </w:rPr>
        <w:t>colsample_bytree [default=1]</w:t>
      </w:r>
    </w:p>
    <w:p w:rsidR="00085848" w:rsidRPr="00024A1C" w:rsidRDefault="00085848" w:rsidP="00DA12C7">
      <w:pPr>
        <w:pStyle w:val="ListParagraph"/>
        <w:ind w:left="630"/>
        <w:rPr>
          <w:sz w:val="23"/>
          <w:szCs w:val="23"/>
        </w:rPr>
      </w:pPr>
      <w:r w:rsidRPr="00024A1C">
        <w:rPr>
          <w:sz w:val="23"/>
          <w:szCs w:val="23"/>
        </w:rPr>
        <w:t>Similar to max_features in GBM. Denotes the fraction of columns to be randomly samples for each tree.</w:t>
      </w:r>
    </w:p>
    <w:p w:rsidR="00085848" w:rsidRPr="00024A1C" w:rsidRDefault="00085848" w:rsidP="00DA12C7">
      <w:pPr>
        <w:pStyle w:val="ListParagraph"/>
        <w:ind w:left="630"/>
        <w:rPr>
          <w:sz w:val="23"/>
          <w:szCs w:val="23"/>
        </w:rPr>
      </w:pPr>
      <w:r w:rsidRPr="00024A1C">
        <w:rPr>
          <w:sz w:val="23"/>
          <w:szCs w:val="23"/>
        </w:rPr>
        <w:t>Typical values: 0.5-1</w:t>
      </w:r>
    </w:p>
    <w:p w:rsidR="00085848" w:rsidRPr="00024A1C" w:rsidRDefault="00085848" w:rsidP="00024A1C">
      <w:pPr>
        <w:pStyle w:val="ListParagraph"/>
        <w:numPr>
          <w:ilvl w:val="0"/>
          <w:numId w:val="23"/>
        </w:numPr>
        <w:rPr>
          <w:sz w:val="23"/>
          <w:szCs w:val="23"/>
        </w:rPr>
      </w:pPr>
      <w:r w:rsidRPr="00024A1C">
        <w:rPr>
          <w:rStyle w:val="Strong"/>
          <w:rFonts w:cs="Arial"/>
          <w:color w:val="333333"/>
          <w:sz w:val="23"/>
          <w:szCs w:val="23"/>
        </w:rPr>
        <w:t>scale_pos_weight [default=1]</w:t>
      </w:r>
    </w:p>
    <w:p w:rsidR="00085848" w:rsidRPr="0094712A" w:rsidRDefault="00085848" w:rsidP="0094712A">
      <w:pPr>
        <w:pStyle w:val="ListParagraph"/>
        <w:ind w:left="630"/>
        <w:rPr>
          <w:sz w:val="23"/>
          <w:szCs w:val="23"/>
        </w:rPr>
      </w:pPr>
      <w:r w:rsidRPr="00024A1C">
        <w:rPr>
          <w:sz w:val="23"/>
          <w:szCs w:val="23"/>
        </w:rPr>
        <w:t>A value greater than 0 should be used in case of high class imbalance as it helps in faster convergence.</w:t>
      </w:r>
    </w:p>
    <w:p w:rsidR="00085848" w:rsidRPr="00024A1C" w:rsidRDefault="00085848" w:rsidP="0094712A">
      <w:pPr>
        <w:pStyle w:val="Heading2"/>
      </w:pPr>
      <w:r w:rsidRPr="00024A1C">
        <w:t>Learning Task Parameters</w:t>
      </w:r>
    </w:p>
    <w:p w:rsidR="00085848" w:rsidRPr="00024A1C" w:rsidRDefault="00085848" w:rsidP="00085848">
      <w:r w:rsidRPr="00024A1C">
        <w:t>These parameters are used to define the optimization objective the metric to be calculated at each step.</w:t>
      </w:r>
    </w:p>
    <w:p w:rsidR="00085848" w:rsidRPr="00DA12C7" w:rsidRDefault="00085848" w:rsidP="00DA12C7">
      <w:pPr>
        <w:pStyle w:val="ListParagraph"/>
        <w:numPr>
          <w:ilvl w:val="0"/>
          <w:numId w:val="23"/>
        </w:numPr>
        <w:rPr>
          <w:sz w:val="23"/>
          <w:szCs w:val="23"/>
        </w:rPr>
      </w:pPr>
      <w:r w:rsidRPr="00DA12C7">
        <w:rPr>
          <w:rStyle w:val="Strong"/>
          <w:rFonts w:cs="Arial"/>
          <w:color w:val="333333"/>
          <w:sz w:val="23"/>
          <w:szCs w:val="23"/>
        </w:rPr>
        <w:t>objective [default=reg:linear]</w:t>
      </w:r>
    </w:p>
    <w:p w:rsidR="00085848" w:rsidRPr="00DA12C7" w:rsidRDefault="00085848" w:rsidP="00DA12C7">
      <w:pPr>
        <w:pStyle w:val="ListParagraph"/>
        <w:ind w:left="630"/>
        <w:rPr>
          <w:sz w:val="23"/>
          <w:szCs w:val="23"/>
        </w:rPr>
      </w:pPr>
      <w:r w:rsidRPr="00DA12C7">
        <w:rPr>
          <w:sz w:val="23"/>
          <w:szCs w:val="23"/>
        </w:rPr>
        <w:t>This defines the loss function to be minimized. Mostly used values are:</w:t>
      </w:r>
    </w:p>
    <w:p w:rsidR="00085848" w:rsidRPr="00DA12C7" w:rsidRDefault="00085848" w:rsidP="00DA12C7">
      <w:pPr>
        <w:pStyle w:val="ListParagraph"/>
        <w:ind w:left="630"/>
        <w:rPr>
          <w:sz w:val="23"/>
          <w:szCs w:val="23"/>
        </w:rPr>
      </w:pPr>
      <w:r w:rsidRPr="00DA12C7">
        <w:rPr>
          <w:rStyle w:val="Strong"/>
          <w:rFonts w:cs="Arial"/>
          <w:color w:val="333333"/>
          <w:sz w:val="23"/>
          <w:szCs w:val="23"/>
        </w:rPr>
        <w:t>binary:logistic</w:t>
      </w:r>
      <w:r w:rsidRPr="00DA12C7">
        <w:rPr>
          <w:sz w:val="23"/>
          <w:szCs w:val="23"/>
        </w:rPr>
        <w:t> –logistic regression for binary classification, returns predicted probability (not class)</w:t>
      </w:r>
    </w:p>
    <w:p w:rsidR="00085848" w:rsidRPr="00DA12C7" w:rsidRDefault="00085848" w:rsidP="00DA12C7">
      <w:pPr>
        <w:pStyle w:val="ListParagraph"/>
        <w:numPr>
          <w:ilvl w:val="0"/>
          <w:numId w:val="23"/>
        </w:numPr>
        <w:rPr>
          <w:sz w:val="23"/>
          <w:szCs w:val="23"/>
        </w:rPr>
      </w:pPr>
      <w:r w:rsidRPr="00DA12C7">
        <w:rPr>
          <w:rStyle w:val="Strong"/>
          <w:rFonts w:cs="Arial"/>
          <w:color w:val="333333"/>
          <w:sz w:val="23"/>
          <w:szCs w:val="23"/>
        </w:rPr>
        <w:t>eval_metric [ default according to objective ]</w:t>
      </w:r>
    </w:p>
    <w:p w:rsidR="00085848" w:rsidRPr="00024A1C" w:rsidRDefault="00085848" w:rsidP="00024A1C">
      <w:pPr>
        <w:ind w:left="720"/>
        <w:rPr>
          <w:sz w:val="23"/>
          <w:szCs w:val="23"/>
        </w:rPr>
      </w:pPr>
      <w:r w:rsidRPr="00024A1C">
        <w:rPr>
          <w:sz w:val="23"/>
          <w:szCs w:val="23"/>
        </w:rPr>
        <w:t>The metric to be used for validation data.</w:t>
      </w:r>
    </w:p>
    <w:p w:rsidR="00085848" w:rsidRPr="00024A1C" w:rsidRDefault="00085848" w:rsidP="00024A1C">
      <w:pPr>
        <w:ind w:left="720"/>
        <w:rPr>
          <w:sz w:val="23"/>
          <w:szCs w:val="23"/>
        </w:rPr>
      </w:pPr>
      <w:r w:rsidRPr="00024A1C">
        <w:rPr>
          <w:sz w:val="23"/>
          <w:szCs w:val="23"/>
        </w:rPr>
        <w:t>The default values are rmse for regression and error for classification.</w:t>
      </w:r>
    </w:p>
    <w:p w:rsidR="00085848" w:rsidRPr="00024A1C" w:rsidRDefault="00085848" w:rsidP="00024A1C">
      <w:pPr>
        <w:ind w:left="720"/>
        <w:rPr>
          <w:sz w:val="23"/>
          <w:szCs w:val="23"/>
        </w:rPr>
      </w:pPr>
      <w:r w:rsidRPr="00024A1C">
        <w:rPr>
          <w:sz w:val="23"/>
          <w:szCs w:val="23"/>
        </w:rPr>
        <w:t>Typical values are:</w:t>
      </w:r>
    </w:p>
    <w:p w:rsidR="00085848" w:rsidRPr="00024A1C" w:rsidRDefault="00085848" w:rsidP="00024A1C">
      <w:pPr>
        <w:ind w:left="720"/>
        <w:rPr>
          <w:sz w:val="23"/>
          <w:szCs w:val="23"/>
        </w:rPr>
      </w:pPr>
      <w:r w:rsidRPr="00024A1C">
        <w:rPr>
          <w:rStyle w:val="Strong"/>
          <w:rFonts w:cs="Arial"/>
          <w:color w:val="333333"/>
          <w:sz w:val="23"/>
          <w:szCs w:val="23"/>
        </w:rPr>
        <w:t>rmse</w:t>
      </w:r>
      <w:r w:rsidRPr="00024A1C">
        <w:rPr>
          <w:sz w:val="23"/>
          <w:szCs w:val="23"/>
        </w:rPr>
        <w:t> – root mean square error</w:t>
      </w:r>
    </w:p>
    <w:p w:rsidR="00085848" w:rsidRPr="00024A1C" w:rsidRDefault="00085848" w:rsidP="00024A1C">
      <w:pPr>
        <w:ind w:left="720"/>
        <w:rPr>
          <w:sz w:val="23"/>
          <w:szCs w:val="23"/>
        </w:rPr>
      </w:pPr>
      <w:r w:rsidRPr="00024A1C">
        <w:rPr>
          <w:rStyle w:val="Strong"/>
          <w:rFonts w:cs="Arial"/>
          <w:color w:val="333333"/>
          <w:sz w:val="23"/>
          <w:szCs w:val="23"/>
        </w:rPr>
        <w:lastRenderedPageBreak/>
        <w:t>mae</w:t>
      </w:r>
      <w:r w:rsidRPr="00024A1C">
        <w:rPr>
          <w:sz w:val="23"/>
          <w:szCs w:val="23"/>
        </w:rPr>
        <w:t> – mean absolute error</w:t>
      </w:r>
    </w:p>
    <w:p w:rsidR="00085848" w:rsidRPr="00024A1C" w:rsidRDefault="00085848" w:rsidP="00024A1C">
      <w:pPr>
        <w:ind w:left="720"/>
        <w:rPr>
          <w:sz w:val="23"/>
          <w:szCs w:val="23"/>
        </w:rPr>
      </w:pPr>
      <w:r w:rsidRPr="00024A1C">
        <w:rPr>
          <w:rStyle w:val="Strong"/>
          <w:rFonts w:cs="Arial"/>
          <w:color w:val="333333"/>
          <w:sz w:val="23"/>
          <w:szCs w:val="23"/>
        </w:rPr>
        <w:t>logloss</w:t>
      </w:r>
      <w:r w:rsidRPr="00024A1C">
        <w:rPr>
          <w:sz w:val="23"/>
          <w:szCs w:val="23"/>
        </w:rPr>
        <w:t> – negative log-likelihood</w:t>
      </w:r>
    </w:p>
    <w:p w:rsidR="00085848" w:rsidRPr="00024A1C" w:rsidRDefault="00085848" w:rsidP="00024A1C">
      <w:pPr>
        <w:ind w:left="720"/>
        <w:rPr>
          <w:sz w:val="23"/>
          <w:szCs w:val="23"/>
        </w:rPr>
      </w:pPr>
      <w:r w:rsidRPr="00024A1C">
        <w:rPr>
          <w:rStyle w:val="Strong"/>
          <w:rFonts w:cs="Arial"/>
          <w:color w:val="333333"/>
          <w:sz w:val="23"/>
          <w:szCs w:val="23"/>
        </w:rPr>
        <w:t>error</w:t>
      </w:r>
      <w:r w:rsidRPr="00024A1C">
        <w:rPr>
          <w:sz w:val="23"/>
          <w:szCs w:val="23"/>
        </w:rPr>
        <w:t> – Binary classification error rate (0.5 threshold)</w:t>
      </w:r>
    </w:p>
    <w:p w:rsidR="00085848" w:rsidRPr="00024A1C" w:rsidRDefault="00085848" w:rsidP="00024A1C">
      <w:pPr>
        <w:ind w:left="720"/>
        <w:rPr>
          <w:sz w:val="23"/>
          <w:szCs w:val="23"/>
        </w:rPr>
      </w:pPr>
      <w:r w:rsidRPr="00024A1C">
        <w:rPr>
          <w:rStyle w:val="Strong"/>
          <w:rFonts w:cs="Arial"/>
          <w:color w:val="333333"/>
          <w:sz w:val="23"/>
          <w:szCs w:val="23"/>
        </w:rPr>
        <w:t>merror</w:t>
      </w:r>
      <w:r w:rsidRPr="00024A1C">
        <w:rPr>
          <w:sz w:val="23"/>
          <w:szCs w:val="23"/>
        </w:rPr>
        <w:t> – Multiclass classification error rate</w:t>
      </w:r>
    </w:p>
    <w:p w:rsidR="00085848" w:rsidRPr="00024A1C" w:rsidRDefault="00085848" w:rsidP="00024A1C">
      <w:pPr>
        <w:ind w:left="720"/>
        <w:rPr>
          <w:sz w:val="23"/>
          <w:szCs w:val="23"/>
        </w:rPr>
      </w:pPr>
      <w:r w:rsidRPr="00024A1C">
        <w:rPr>
          <w:rStyle w:val="Strong"/>
          <w:rFonts w:cs="Arial"/>
          <w:color w:val="333333"/>
          <w:sz w:val="23"/>
          <w:szCs w:val="23"/>
        </w:rPr>
        <w:t>mlogloss</w:t>
      </w:r>
      <w:r w:rsidRPr="00024A1C">
        <w:rPr>
          <w:sz w:val="23"/>
          <w:szCs w:val="23"/>
        </w:rPr>
        <w:t> – Multiclass logloss</w:t>
      </w:r>
    </w:p>
    <w:p w:rsidR="00085848" w:rsidRPr="00024A1C" w:rsidRDefault="00085848" w:rsidP="00024A1C">
      <w:pPr>
        <w:ind w:left="720"/>
        <w:rPr>
          <w:sz w:val="23"/>
          <w:szCs w:val="23"/>
        </w:rPr>
      </w:pPr>
      <w:r w:rsidRPr="00024A1C">
        <w:rPr>
          <w:rStyle w:val="Strong"/>
          <w:rFonts w:cs="Arial"/>
          <w:color w:val="333333"/>
          <w:sz w:val="23"/>
          <w:szCs w:val="23"/>
        </w:rPr>
        <w:t>auc:</w:t>
      </w:r>
      <w:r w:rsidRPr="00024A1C">
        <w:rPr>
          <w:sz w:val="23"/>
          <w:szCs w:val="23"/>
        </w:rPr>
        <w:t> Area under the curve</w:t>
      </w:r>
    </w:p>
    <w:p w:rsidR="00085848" w:rsidRPr="00DA12C7" w:rsidRDefault="00085848" w:rsidP="00DA12C7">
      <w:pPr>
        <w:pStyle w:val="ListParagraph"/>
        <w:numPr>
          <w:ilvl w:val="0"/>
          <w:numId w:val="23"/>
        </w:numPr>
        <w:rPr>
          <w:sz w:val="23"/>
          <w:szCs w:val="23"/>
        </w:rPr>
      </w:pPr>
      <w:r w:rsidRPr="00DA12C7">
        <w:rPr>
          <w:rStyle w:val="Strong"/>
          <w:rFonts w:cs="Arial"/>
          <w:color w:val="333333"/>
          <w:sz w:val="23"/>
          <w:szCs w:val="23"/>
        </w:rPr>
        <w:t>seed [default=0]</w:t>
      </w:r>
    </w:p>
    <w:p w:rsidR="00085848" w:rsidRPr="00024A1C" w:rsidRDefault="00085848" w:rsidP="00024A1C">
      <w:pPr>
        <w:ind w:left="720"/>
        <w:rPr>
          <w:sz w:val="23"/>
          <w:szCs w:val="23"/>
        </w:rPr>
      </w:pPr>
      <w:r w:rsidRPr="00024A1C">
        <w:rPr>
          <w:sz w:val="23"/>
          <w:szCs w:val="23"/>
        </w:rPr>
        <w:t>The random number seed.</w:t>
      </w:r>
    </w:p>
    <w:p w:rsidR="00085848" w:rsidRDefault="00DA12C7" w:rsidP="00980F43">
      <w:r>
        <w:t xml:space="preserve">So I used </w:t>
      </w:r>
      <w:r w:rsidRPr="0094712A">
        <w:rPr>
          <w:b/>
        </w:rPr>
        <w:t>default parameter</w:t>
      </w:r>
      <w:r>
        <w:t xml:space="preserve"> to start with and train my model on it. </w:t>
      </w:r>
      <w:r w:rsidR="0094712A">
        <w:t xml:space="preserve"> Model took almost 2 days to </w:t>
      </w:r>
      <w:r w:rsidR="00011C13">
        <w:t>train</w:t>
      </w:r>
      <w:r w:rsidR="0094712A">
        <w:t xml:space="preserve"> on my 8gb </w:t>
      </w:r>
      <w:r w:rsidR="00011C13">
        <w:t>RAM</w:t>
      </w:r>
      <w:r w:rsidR="0094712A">
        <w:t xml:space="preserve">. </w:t>
      </w:r>
    </w:p>
    <w:p w:rsidR="0094712A" w:rsidRPr="0094712A" w:rsidRDefault="0094712A" w:rsidP="0094712A">
      <w:pPr>
        <w:rPr>
          <w:b/>
        </w:rPr>
      </w:pPr>
      <w:r w:rsidRPr="0094712A">
        <w:rPr>
          <w:b/>
        </w:rPr>
        <w:t xml:space="preserve">Model Results: </w:t>
      </w:r>
      <w:r w:rsidRPr="0094712A">
        <w:rPr>
          <w:b/>
          <w:shd w:val="clear" w:color="auto" w:fill="FFFFFF"/>
        </w:rPr>
        <w:t>XGB Predictor: [Accuracy score: 0.9089, F-score: 0.9745]</w:t>
      </w:r>
    </w:p>
    <w:p w:rsidR="00ED3C2D" w:rsidRDefault="00ED3C2D" w:rsidP="00ED3C2D">
      <w:pPr>
        <w:pStyle w:val="Heading2"/>
      </w:pPr>
      <w:r>
        <w:t>Refinement:</w:t>
      </w:r>
    </w:p>
    <w:p w:rsidR="00ED3C2D" w:rsidRDefault="00ED3C2D" w:rsidP="00ED3C2D">
      <w:r>
        <w:t xml:space="preserve">I used Gridsearch to tune XGBOOST classifier. </w:t>
      </w:r>
    </w:p>
    <w:p w:rsidR="00110190" w:rsidRDefault="00110190" w:rsidP="00110190">
      <w:r>
        <w:t>Code:</w:t>
      </w:r>
    </w:p>
    <w:p w:rsidR="00110190" w:rsidRDefault="00110190" w:rsidP="00110190">
      <w:r>
        <w:t>param_test1 = {</w:t>
      </w:r>
    </w:p>
    <w:p w:rsidR="00110190" w:rsidRDefault="00110190" w:rsidP="00110190">
      <w:r>
        <w:t xml:space="preserve">   'min_child_weight': range(1, 6, 2)</w:t>
      </w:r>
    </w:p>
    <w:p w:rsidR="00110190" w:rsidRDefault="00110190" w:rsidP="00110190">
      <w:r>
        <w:t>}</w:t>
      </w:r>
    </w:p>
    <w:p w:rsidR="00110190" w:rsidRDefault="00110190" w:rsidP="00110190">
      <w:r>
        <w:t>param_test2 = {</w:t>
      </w:r>
    </w:p>
    <w:p w:rsidR="00110190" w:rsidRDefault="00110190" w:rsidP="00110190">
      <w:r>
        <w:t xml:space="preserve">   ‘n_estimators: range(50, 200, 10)</w:t>
      </w:r>
    </w:p>
    <w:p w:rsidR="00110190" w:rsidRDefault="00110190" w:rsidP="00110190">
      <w:r>
        <w:t>}</w:t>
      </w:r>
    </w:p>
    <w:p w:rsidR="00110190" w:rsidRDefault="00110190" w:rsidP="00110190">
      <w:r>
        <w:t>param_test3 = {</w:t>
      </w:r>
    </w:p>
    <w:p w:rsidR="00110190" w:rsidRDefault="00110190" w:rsidP="00110190">
      <w:r>
        <w:t xml:space="preserve">   'gamma': [i / 10.0 for i in range(0, 5)]</w:t>
      </w:r>
    </w:p>
    <w:p w:rsidR="00110190" w:rsidRDefault="00110190" w:rsidP="00110190">
      <w:r>
        <w:t>}</w:t>
      </w:r>
    </w:p>
    <w:p w:rsidR="00110190" w:rsidRDefault="00110190" w:rsidP="00110190">
      <w:r>
        <w:t>param_test4 = {</w:t>
      </w:r>
    </w:p>
    <w:p w:rsidR="00110190" w:rsidRDefault="00110190" w:rsidP="00110190">
      <w:r>
        <w:t xml:space="preserve">   'subsample': [i / 10.0 for i in range(6, 10)],</w:t>
      </w:r>
    </w:p>
    <w:p w:rsidR="00110190" w:rsidRDefault="00110190" w:rsidP="00110190">
      <w:r>
        <w:t xml:space="preserve">   'colsample_bytree': [i / 10.0 for i in range(6, 10)]</w:t>
      </w:r>
    </w:p>
    <w:p w:rsidR="00110190" w:rsidRDefault="00110190" w:rsidP="00110190">
      <w:r>
        <w:lastRenderedPageBreak/>
        <w:t>}</w:t>
      </w:r>
    </w:p>
    <w:p w:rsidR="00110190" w:rsidRDefault="00110190" w:rsidP="00110190">
      <w:r>
        <w:t>param_test5 = {</w:t>
      </w:r>
    </w:p>
    <w:p w:rsidR="00110190" w:rsidRDefault="00110190" w:rsidP="00110190">
      <w:r>
        <w:t xml:space="preserve">   'max_depth': [1,3,5,7,9]</w:t>
      </w:r>
    </w:p>
    <w:p w:rsidR="00110190" w:rsidRDefault="00110190" w:rsidP="00110190">
      <w:r>
        <w:t xml:space="preserve">  }</w:t>
      </w:r>
    </w:p>
    <w:p w:rsidR="00110190" w:rsidRDefault="00110190" w:rsidP="00110190">
      <w:r>
        <w:t>gsearch1 = GridSearchCV(estimator=XGBClassifier(learning_rate=0.5, n_estimators=140, max_depth=9,min_child_weight=1, gamma=0.2, subsample= 0.9, colsample_bytree=0.6,objective='binary', nthread=4, scale_pos_weight=1,seed=27),param_grid=param_test4</w:t>
      </w:r>
      <w:r w:rsidR="00011C13">
        <w:t>/3/2/1</w:t>
      </w:r>
      <w:r>
        <w:t>, scoring='roc_auc', n_jobs=4, iid=False, cv=5)</w:t>
      </w:r>
    </w:p>
    <w:p w:rsidR="00110190" w:rsidRDefault="00110190" w:rsidP="00110190">
      <w:r>
        <w:t>gsearch1.fit(X_train[:10000], y_train[:10000])</w:t>
      </w:r>
    </w:p>
    <w:p w:rsidR="00110190" w:rsidRDefault="00110190" w:rsidP="00110190">
      <w:r>
        <w:t>print gsearch1.grid_scores_, gsearch1.best_params_, gsearch1.best_score_</w:t>
      </w:r>
    </w:p>
    <w:p w:rsidR="0094712A" w:rsidRDefault="0094712A" w:rsidP="00110190">
      <w:r>
        <w:t>Final Model After tuning has higher accuracy and F1 score and less time required to run the model.</w:t>
      </w:r>
    </w:p>
    <w:p w:rsidR="0094712A" w:rsidRDefault="0094712A" w:rsidP="0094712A">
      <w:pPr>
        <w:rPr>
          <w:b/>
          <w:shd w:val="clear" w:color="auto" w:fill="FFFFFF"/>
        </w:rPr>
      </w:pPr>
      <w:r w:rsidRPr="0094712A">
        <w:rPr>
          <w:b/>
          <w:shd w:val="clear" w:color="auto" w:fill="FFFFFF"/>
        </w:rPr>
        <w:t>XGB Predictor: [Accuracy score: 0.9117, F-score: 0.9746]</w:t>
      </w:r>
    </w:p>
    <w:p w:rsidR="0096004F" w:rsidRDefault="0096004F" w:rsidP="0096004F">
      <w:pPr>
        <w:pStyle w:val="Title"/>
      </w:pPr>
      <w:r>
        <w:t>Result</w:t>
      </w:r>
    </w:p>
    <w:p w:rsidR="00741C7A" w:rsidRDefault="00741C7A" w:rsidP="0096004F">
      <w:pPr>
        <w:pStyle w:val="Heading1"/>
      </w:pPr>
      <w:r>
        <w:t>Model Evaluation and Validation</w:t>
      </w:r>
    </w:p>
    <w:p w:rsidR="00741C7A" w:rsidRDefault="00741C7A" w:rsidP="00741C7A">
      <w:r>
        <w:t>During development, a validation set was used to evaluate the model.</w:t>
      </w:r>
    </w:p>
    <w:p w:rsidR="00741C7A" w:rsidRDefault="00741C7A" w:rsidP="00741C7A">
      <w:r>
        <w:t>The final model, hyperparameters and features to use were chosen because they performed the best among the tried combination.</w:t>
      </w:r>
    </w:p>
    <w:p w:rsidR="00741C7A" w:rsidRDefault="00741C7A" w:rsidP="00741C7A">
      <w:r>
        <w:t xml:space="preserve">Final model has following parameters: </w:t>
      </w:r>
    </w:p>
    <w:p w:rsidR="00741C7A" w:rsidRDefault="00741C7A" w:rsidP="00741C7A">
      <w:r>
        <w:t>#finally after tunning all the parameters run classifier on entire training set.</w:t>
      </w:r>
    </w:p>
    <w:p w:rsidR="00741C7A" w:rsidRDefault="00741C7A" w:rsidP="00741C7A">
      <w:r>
        <w:t>xgb1 = XGBClassifier(learning_rate=0.2, n_estimators=140, max_depth=9, min_child_weight=1, gamma=0.2, subsample= 0.9, colsample_bytree=0.6, objective='binary:logistic', nthread=4, scale_pos_weight=1, seed=27)</w:t>
      </w:r>
    </w:p>
    <w:p w:rsidR="00741C7A" w:rsidRDefault="00741C7A" w:rsidP="00741C7A">
      <w:r>
        <w:t>xgb1.fit(X_train,y_train)</w:t>
      </w:r>
    </w:p>
    <w:p w:rsidR="00741C7A" w:rsidRDefault="00F1789D" w:rsidP="00741C7A">
      <w:r>
        <w:lastRenderedPageBreak/>
        <w:t xml:space="preserve">To verify how well the model is performing I applied model to test data from </w:t>
      </w:r>
      <w:r w:rsidR="00677EFD">
        <w:t xml:space="preserve">order.csv with eval as Test. Output file in the form of csv is final_prediction_xgb.csv is tested on Kaggle website </w:t>
      </w:r>
      <w:hyperlink r:id="rId20" w:history="1">
        <w:r w:rsidR="00677EFD" w:rsidRPr="00570E06">
          <w:rPr>
            <w:rStyle w:val="Hyperlink"/>
          </w:rPr>
          <w:t>https://www.kaggle.com/c/instacart-market-basket-analysis</w:t>
        </w:r>
      </w:hyperlink>
      <w:r w:rsidR="00677EFD">
        <w:t xml:space="preserve">. </w:t>
      </w:r>
    </w:p>
    <w:p w:rsidR="00677EFD" w:rsidRDefault="00677EFD" w:rsidP="00741C7A"/>
    <w:p w:rsidR="00677EFD" w:rsidRDefault="00677EFD" w:rsidP="00741C7A">
      <w:r>
        <w:t xml:space="preserve">You can see the score for competition in fig below: </w:t>
      </w:r>
    </w:p>
    <w:p w:rsidR="00677EFD" w:rsidRDefault="00677EFD" w:rsidP="00741C7A">
      <w:r>
        <w:rPr>
          <w:noProof/>
        </w:rPr>
        <w:drawing>
          <wp:inline distT="0" distB="0" distL="0" distR="0" wp14:anchorId="026FF7B1" wp14:editId="57905B73">
            <wp:extent cx="617855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8550" cy="1323975"/>
                    </a:xfrm>
                    <a:prstGeom prst="rect">
                      <a:avLst/>
                    </a:prstGeom>
                  </pic:spPr>
                </pic:pic>
              </a:graphicData>
            </a:graphic>
          </wp:inline>
        </w:drawing>
      </w:r>
    </w:p>
    <w:p w:rsidR="00677EFD" w:rsidRDefault="0096004F" w:rsidP="00C5445B">
      <w:pPr>
        <w:pStyle w:val="Heading2"/>
      </w:pPr>
      <w:r>
        <w:t xml:space="preserve">Justification: </w:t>
      </w:r>
    </w:p>
    <w:p w:rsidR="0096004F" w:rsidRPr="0096004F" w:rsidRDefault="0096004F" w:rsidP="00DF1032">
      <w:r w:rsidRPr="0096004F">
        <w:rPr>
          <w:rStyle w:val="m7079689059161077664gmail-s1"/>
          <w:rFonts w:cs="Arial"/>
          <w:color w:val="222222"/>
        </w:rPr>
        <w:t xml:space="preserve">Naive Predictor: [Accuracy score: 0.9022, F-score: 0.9202] </w:t>
      </w:r>
    </w:p>
    <w:p w:rsidR="0096004F" w:rsidRPr="0096004F" w:rsidRDefault="0096004F" w:rsidP="00DF1032">
      <w:r w:rsidRPr="0096004F">
        <w:rPr>
          <w:rStyle w:val="m7079689059161077664gmail-s1"/>
          <w:rFonts w:cs="Arial"/>
          <w:color w:val="222222"/>
        </w:rPr>
        <w:t>XGB Predictor</w:t>
      </w:r>
      <w:r w:rsidR="003E6493">
        <w:rPr>
          <w:rStyle w:val="m7079689059161077664gmail-s1"/>
          <w:rFonts w:cs="Arial"/>
          <w:color w:val="222222"/>
        </w:rPr>
        <w:t xml:space="preserve"> un-tuned</w:t>
      </w:r>
      <w:r w:rsidRPr="0096004F">
        <w:rPr>
          <w:rStyle w:val="m7079689059161077664gmail-s1"/>
          <w:rFonts w:cs="Arial"/>
          <w:color w:val="222222"/>
        </w:rPr>
        <w:t>: [Accuracy score: 0.9089, F-score: 0.9745] Execution time: 1573.18 minutes</w:t>
      </w:r>
    </w:p>
    <w:p w:rsidR="0096004F" w:rsidRPr="0096004F" w:rsidRDefault="0096004F" w:rsidP="00DF1032">
      <w:r w:rsidRPr="0096004F">
        <w:rPr>
          <w:rStyle w:val="m7079689059161077664gmail-s1"/>
          <w:rFonts w:cs="Arial"/>
          <w:color w:val="222222"/>
        </w:rPr>
        <w:t>XGB Predictor: [Accuracy score: 0.9117, F-score</w:t>
      </w:r>
      <w:r w:rsidR="0091177D">
        <w:rPr>
          <w:rStyle w:val="m7079689059161077664gmail-s1"/>
          <w:rFonts w:cs="Arial"/>
          <w:color w:val="222222"/>
        </w:rPr>
        <w:t>: 0.9746] Execution time: 468.17</w:t>
      </w:r>
      <w:r w:rsidRPr="0096004F">
        <w:rPr>
          <w:rStyle w:val="m7079689059161077664gmail-s1"/>
          <w:rFonts w:cs="Arial"/>
          <w:color w:val="222222"/>
        </w:rPr>
        <w:t xml:space="preserve"> minutes</w:t>
      </w:r>
    </w:p>
    <w:p w:rsidR="0096004F" w:rsidRDefault="0091177D" w:rsidP="00DF1032">
      <w:r>
        <w:t>Naïve Predictor has accuracy greater than 90% as avg cart size is 1</w:t>
      </w:r>
      <w:r w:rsidR="000A0335">
        <w:t>7.16</w:t>
      </w:r>
      <w:r>
        <w:t xml:space="preserve">, so most of the products are not going to present in next order. </w:t>
      </w:r>
    </w:p>
    <w:p w:rsidR="003E6493" w:rsidRPr="00DF1032" w:rsidRDefault="003E6493" w:rsidP="00DF1032">
      <w:r>
        <w:t>Un-tunned model has accuracy 90.89 with high F1 score of 0.9745. But execution time taken for th</w:t>
      </w:r>
      <w:r w:rsidR="00DF1032">
        <w:t xml:space="preserve">is if too high, tuning a model I am getting 91.17% and F1 score similar as un-tuned model </w:t>
      </w:r>
      <w:r w:rsidR="00DF1032" w:rsidRPr="00DF1032">
        <w:t>0.9746. But due to lower execution</w:t>
      </w:r>
      <w:r w:rsidR="00C5445B">
        <w:t xml:space="preserve"> time</w:t>
      </w:r>
      <w:r w:rsidR="00DF1032" w:rsidRPr="00DF1032">
        <w:t xml:space="preserve"> I am going to consider tuned model as my final model.</w:t>
      </w:r>
    </w:p>
    <w:p w:rsidR="0091177D" w:rsidRDefault="00140CC6" w:rsidP="00140CC6">
      <w:pPr>
        <w:pStyle w:val="Title"/>
      </w:pPr>
      <w:r>
        <w:t>Conclusion</w:t>
      </w:r>
    </w:p>
    <w:p w:rsidR="002145E2" w:rsidRDefault="002145E2" w:rsidP="002145E2">
      <w:pPr>
        <w:pStyle w:val="Heading1"/>
      </w:pPr>
      <w:r>
        <w:t xml:space="preserve">Reflection </w:t>
      </w:r>
    </w:p>
    <w:p w:rsidR="002145E2" w:rsidRDefault="002145E2" w:rsidP="002145E2">
      <w:r w:rsidRPr="002145E2">
        <w:t>The process used for this project can be summarized using the following steps:</w:t>
      </w:r>
      <w:r>
        <w:t xml:space="preserve"> </w:t>
      </w:r>
    </w:p>
    <w:p w:rsidR="002145E2" w:rsidRDefault="002145E2" w:rsidP="002145E2">
      <w:r>
        <w:t xml:space="preserve">1. An initial problem, public dataset was found using </w:t>
      </w:r>
      <w:hyperlink r:id="rId22" w:history="1">
        <w:r w:rsidRPr="002145E2">
          <w:rPr>
            <w:rStyle w:val="Hyperlink"/>
            <w:color w:val="007DEB" w:themeColor="background2" w:themeShade="80"/>
          </w:rPr>
          <w:t>kaggle</w:t>
        </w:r>
      </w:hyperlink>
      <w:r w:rsidRPr="002145E2">
        <w:rPr>
          <w:color w:val="007DEB" w:themeColor="background2" w:themeShade="80"/>
        </w:rPr>
        <w:t xml:space="preserve"> </w:t>
      </w:r>
      <w:r>
        <w:t xml:space="preserve">competition. </w:t>
      </w:r>
    </w:p>
    <w:p w:rsidR="002145E2" w:rsidRDefault="002145E2" w:rsidP="002145E2">
      <w:r>
        <w:t>2. The data was downloaded and preprocessed (adding many manual features)</w:t>
      </w:r>
    </w:p>
    <w:p w:rsidR="002145E2" w:rsidRDefault="002145E2" w:rsidP="002145E2">
      <w:r>
        <w:lastRenderedPageBreak/>
        <w:t xml:space="preserve"> 3. A benchmark was created for the classifier using naïve predicator.</w:t>
      </w:r>
    </w:p>
    <w:p w:rsidR="002145E2" w:rsidRDefault="002145E2" w:rsidP="002145E2">
      <w:r>
        <w:t xml:space="preserve"> 4. The classifier was trained using the data (multiple times, until a good set of parameters were found) </w:t>
      </w:r>
    </w:p>
    <w:p w:rsidR="002C7F7E" w:rsidRDefault="002145E2" w:rsidP="002145E2">
      <w:r>
        <w:t xml:space="preserve">5. </w:t>
      </w:r>
      <w:r w:rsidR="002C7F7E">
        <w:t>By using predicated probability for each orderId productId combination, select product which has higher probability than threshold as product that will be in next order for given customer</w:t>
      </w:r>
      <w:r w:rsidR="00C5445B">
        <w:t>. Result are stored in csv file.</w:t>
      </w:r>
    </w:p>
    <w:p w:rsidR="00383530" w:rsidRDefault="002145E2" w:rsidP="00383530">
      <w:r>
        <w:t xml:space="preserve">I found steps </w:t>
      </w:r>
      <w:r w:rsidR="002C7F7E">
        <w:t>2</w:t>
      </w:r>
      <w:r>
        <w:t xml:space="preserve"> and </w:t>
      </w:r>
      <w:r w:rsidR="002C7F7E">
        <w:t>4</w:t>
      </w:r>
      <w:r>
        <w:t xml:space="preserve"> the most difficult, as I had to</w:t>
      </w:r>
      <w:r w:rsidR="002C7F7E">
        <w:t xml:space="preserve"> brainstorm to create new features</w:t>
      </w:r>
      <w:r>
        <w:t xml:space="preserve">. As for the most interesting aspects of the project, I’m very glad that I found the </w:t>
      </w:r>
      <w:r w:rsidR="00F25426">
        <w:t>xgboost</w:t>
      </w:r>
      <w:r>
        <w:t xml:space="preserve"> </w:t>
      </w:r>
      <w:r w:rsidR="00F25426">
        <w:t xml:space="preserve">model which is way faster than any other supervise learning model. I also tried using light gradient boosting model but it was overfitting in my case. I learnt concept of Ensemble learning and boosting in depth. </w:t>
      </w:r>
      <w:r>
        <w:t xml:space="preserve"> I’m sure </w:t>
      </w:r>
      <w:r w:rsidR="00F25426">
        <w:t>it will</w:t>
      </w:r>
      <w:r>
        <w:t xml:space="preserve"> be useful for later projects/experiments. </w:t>
      </w:r>
    </w:p>
    <w:p w:rsidR="00383530" w:rsidRDefault="00383530" w:rsidP="00383530">
      <w:r w:rsidRPr="00383530">
        <w:rPr>
          <w:rStyle w:val="Heading1Char"/>
        </w:rPr>
        <w:t xml:space="preserve">Improvement </w:t>
      </w:r>
    </w:p>
    <w:p w:rsidR="00383530" w:rsidRDefault="00383530" w:rsidP="002145E2">
      <w:r>
        <w:t>To achieve the accurate model, create more manual features is essential. Also running a model on cloud servers with higher RAM will reduce the processing time. Which would, in turn, enable the following features:</w:t>
      </w:r>
    </w:p>
    <w:p w:rsidR="00383530" w:rsidRDefault="00383530" w:rsidP="002145E2">
      <w:r>
        <w:t xml:space="preserve"> </w:t>
      </w:r>
      <w:r>
        <w:rPr>
          <w:rFonts w:ascii="Segoe UI Symbol" w:hAnsi="Segoe UI Symbol" w:cs="Segoe UI Symbol"/>
        </w:rPr>
        <w:t>❖</w:t>
      </w:r>
      <w:r>
        <w:t xml:space="preserve"> Better Prediction results with F1 score as high as 0.99</w:t>
      </w:r>
    </w:p>
    <w:p w:rsidR="00383530" w:rsidRDefault="00383530" w:rsidP="002145E2">
      <w:r>
        <w:rPr>
          <w:rFonts w:ascii="Segoe UI Symbol" w:hAnsi="Segoe UI Symbol" w:cs="Segoe UI Symbol"/>
        </w:rPr>
        <w:t>❖</w:t>
      </w:r>
      <w:r>
        <w:t xml:space="preserve"> Reduction in processing time.</w:t>
      </w:r>
    </w:p>
    <w:p w:rsidR="00383530" w:rsidRPr="0094712A" w:rsidRDefault="00383530" w:rsidP="002145E2">
      <w:r>
        <w:t xml:space="preserve">The model prediction accuracy and F1 score could also be improved significantly by using </w:t>
      </w:r>
      <w:r w:rsidR="007017CC" w:rsidRPr="007017CC">
        <w:t xml:space="preserve">Model Stacking (also called meta </w:t>
      </w:r>
      <w:r w:rsidR="00C5445B" w:rsidRPr="007017CC">
        <w:t>ensemble</w:t>
      </w:r>
      <w:r w:rsidR="007017CC" w:rsidRPr="007017CC">
        <w:t xml:space="preserve">) is a model </w:t>
      </w:r>
      <w:r w:rsidR="00C5445B" w:rsidRPr="007017CC">
        <w:t>ensemble</w:t>
      </w:r>
      <w:r w:rsidR="007017CC" w:rsidRPr="007017CC">
        <w:t xml:space="preserve"> technique used to combine information from multiple predictive models to generate a new model. Often times the stacked model (also called 2nd-level model) will outperform each of the individual models due its smoothing nature and ability to highlight each base model where it performs best and discredit each base model where it performs poorly</w:t>
      </w:r>
      <w:r w:rsidR="007017CC">
        <w:rPr>
          <w:rFonts w:ascii="Arial" w:hAnsi="Arial" w:cs="Arial"/>
          <w:color w:val="5E5E5E"/>
          <w:sz w:val="21"/>
          <w:szCs w:val="21"/>
          <w:shd w:val="clear" w:color="auto" w:fill="FFFFFF"/>
        </w:rPr>
        <w:t>. </w:t>
      </w:r>
    </w:p>
    <w:p w:rsidR="00110190" w:rsidRDefault="00F559D8" w:rsidP="002145E2">
      <w:r>
        <w:t>Reference Links:</w:t>
      </w:r>
    </w:p>
    <w:p w:rsidR="00B90771" w:rsidRDefault="00B54680" w:rsidP="00F61079">
      <w:pPr>
        <w:rPr>
          <w:rStyle w:val="Hyperlink"/>
        </w:rPr>
      </w:pPr>
      <w:hyperlink r:id="rId23" w:history="1">
        <w:r w:rsidR="00B07385" w:rsidRPr="00B07385">
          <w:rPr>
            <w:rStyle w:val="Hyperlink"/>
          </w:rPr>
          <w:t>https://machinelearningmastery.com/gentle-introduction-gradient-boosting-algorithm-machine-learning/</w:t>
        </w:r>
      </w:hyperlink>
    </w:p>
    <w:p w:rsidR="00F559D8" w:rsidRDefault="00B54680" w:rsidP="00F61079">
      <w:hyperlink r:id="rId24" w:history="1">
        <w:r w:rsidR="00F559D8" w:rsidRPr="00E207B9">
          <w:rPr>
            <w:rStyle w:val="Hyperlink"/>
          </w:rPr>
          <w:t>https://www.jeremyjordan.me/ensemble-learning/</w:t>
        </w:r>
      </w:hyperlink>
    </w:p>
    <w:p w:rsidR="00F559D8" w:rsidRDefault="00F559D8" w:rsidP="00F61079">
      <w:hyperlink r:id="rId25" w:history="1">
        <w:r w:rsidRPr="00E207B9">
          <w:rPr>
            <w:rStyle w:val="Hyperlink"/>
          </w:rPr>
          <w:t>https://stats.stackexchange.com/questions/173390/gradient-boosting-tree-vs-random-forest</w:t>
        </w:r>
      </w:hyperlink>
    </w:p>
    <w:p w:rsidR="00F559D8" w:rsidRDefault="00B54680" w:rsidP="00F61079">
      <w:hyperlink r:id="rId26" w:history="1">
        <w:r w:rsidR="00F559D8" w:rsidRPr="00E207B9">
          <w:rPr>
            <w:rStyle w:val="Hyperlink"/>
          </w:rPr>
          <w:t>http://blog.kaggle.com/2017/01/23/a-kaggle-master-explains-gradient-boosting/</w:t>
        </w:r>
      </w:hyperlink>
    </w:p>
    <w:p w:rsidR="00F559D8" w:rsidRPr="00B90771" w:rsidRDefault="00B54680" w:rsidP="00F61079">
      <w:hyperlink r:id="rId27" w:history="1">
        <w:r w:rsidR="00F559D8" w:rsidRPr="00E207B9">
          <w:rPr>
            <w:rStyle w:val="Hyperlink"/>
          </w:rPr>
          <w:t>https://www.analyticsvidhya.com/blog/2016/03/complete-guide-parameter-tuning-xgboost-with-codes-python/</w:t>
        </w:r>
      </w:hyperlink>
      <w:bookmarkStart w:id="5" w:name="_GoBack"/>
      <w:bookmarkEnd w:id="5"/>
    </w:p>
    <w:sectPr w:rsidR="00F559D8" w:rsidRPr="00B90771">
      <w:footerReference w:type="default" r:id="rId2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680" w:rsidRDefault="00B54680" w:rsidP="00C6554A">
      <w:pPr>
        <w:spacing w:before="0" w:after="0" w:line="240" w:lineRule="auto"/>
      </w:pPr>
      <w:r>
        <w:separator/>
      </w:r>
    </w:p>
  </w:endnote>
  <w:endnote w:type="continuationSeparator" w:id="0">
    <w:p w:rsidR="00B54680" w:rsidRDefault="00B5468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190" w:rsidRDefault="00110190">
    <w:pPr>
      <w:pStyle w:val="Footer"/>
    </w:pPr>
    <w:r>
      <w:t xml:space="preserve">Page </w:t>
    </w:r>
    <w:r>
      <w:fldChar w:fldCharType="begin"/>
    </w:r>
    <w:r>
      <w:instrText xml:space="preserve"> PAGE  \* Arabic  \* MERGEFORMAT </w:instrText>
    </w:r>
    <w:r>
      <w:fldChar w:fldCharType="separate"/>
    </w:r>
    <w:r w:rsidR="00C5445B">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680" w:rsidRDefault="00B54680" w:rsidP="00C6554A">
      <w:pPr>
        <w:spacing w:before="0" w:after="0" w:line="240" w:lineRule="auto"/>
      </w:pPr>
      <w:r>
        <w:separator/>
      </w:r>
    </w:p>
  </w:footnote>
  <w:footnote w:type="continuationSeparator" w:id="0">
    <w:p w:rsidR="00B54680" w:rsidRDefault="00B5468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9E00B2"/>
    <w:multiLevelType w:val="multilevel"/>
    <w:tmpl w:val="BA1C7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FA43B7"/>
    <w:multiLevelType w:val="hybridMultilevel"/>
    <w:tmpl w:val="18F48B80"/>
    <w:lvl w:ilvl="0" w:tplc="0409000F">
      <w:start w:val="1"/>
      <w:numFmt w:val="decimal"/>
      <w:lvlText w:val="%1."/>
      <w:lvlJc w:val="left"/>
      <w:pPr>
        <w:ind w:left="2325" w:hanging="360"/>
      </w:p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13" w15:restartNumberingAfterBreak="0">
    <w:nsid w:val="0CCF01B2"/>
    <w:multiLevelType w:val="hybridMultilevel"/>
    <w:tmpl w:val="60CCD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4B920DA"/>
    <w:multiLevelType w:val="hybridMultilevel"/>
    <w:tmpl w:val="FFB8D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92F11"/>
    <w:multiLevelType w:val="hybridMultilevel"/>
    <w:tmpl w:val="9C42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350BCE"/>
    <w:multiLevelType w:val="multilevel"/>
    <w:tmpl w:val="0B40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273E64"/>
    <w:multiLevelType w:val="multilevel"/>
    <w:tmpl w:val="79CE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2A7CD1"/>
    <w:multiLevelType w:val="hybridMultilevel"/>
    <w:tmpl w:val="5656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A3275"/>
    <w:multiLevelType w:val="multilevel"/>
    <w:tmpl w:val="C7DE4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6446C"/>
    <w:multiLevelType w:val="hybridMultilevel"/>
    <w:tmpl w:val="363AA5A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379F1D48"/>
    <w:multiLevelType w:val="multilevel"/>
    <w:tmpl w:val="10E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A26E5A"/>
    <w:multiLevelType w:val="multilevel"/>
    <w:tmpl w:val="7F08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DF0A67"/>
    <w:multiLevelType w:val="hybridMultilevel"/>
    <w:tmpl w:val="7E920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F74E11"/>
    <w:multiLevelType w:val="multilevel"/>
    <w:tmpl w:val="4328A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B93796"/>
    <w:multiLevelType w:val="hybridMultilevel"/>
    <w:tmpl w:val="54B63D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5552BC"/>
    <w:multiLevelType w:val="hybridMultilevel"/>
    <w:tmpl w:val="760E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D21B55"/>
    <w:multiLevelType w:val="multilevel"/>
    <w:tmpl w:val="87BC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D81E78"/>
    <w:multiLevelType w:val="hybridMultilevel"/>
    <w:tmpl w:val="4E54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6E0CCC"/>
    <w:multiLevelType w:val="multilevel"/>
    <w:tmpl w:val="5D70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DF3E32"/>
    <w:multiLevelType w:val="multilevel"/>
    <w:tmpl w:val="87D0D1FE"/>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33" w15:restartNumberingAfterBreak="0">
    <w:nsid w:val="601C6099"/>
    <w:multiLevelType w:val="hybridMultilevel"/>
    <w:tmpl w:val="18909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C1A8F"/>
    <w:multiLevelType w:val="hybridMultilevel"/>
    <w:tmpl w:val="46AA61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D1D30F0"/>
    <w:multiLevelType w:val="hybridMultilevel"/>
    <w:tmpl w:val="4216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C7702"/>
    <w:multiLevelType w:val="hybridMultilevel"/>
    <w:tmpl w:val="6B3C6C8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A63A05"/>
    <w:multiLevelType w:val="hybridMultilevel"/>
    <w:tmpl w:val="32E01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7"/>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0"/>
  </w:num>
  <w:num w:numId="17">
    <w:abstractNumId w:val="24"/>
  </w:num>
  <w:num w:numId="18">
    <w:abstractNumId w:val="15"/>
  </w:num>
  <w:num w:numId="19">
    <w:abstractNumId w:val="21"/>
  </w:num>
  <w:num w:numId="20">
    <w:abstractNumId w:val="35"/>
  </w:num>
  <w:num w:numId="21">
    <w:abstractNumId w:val="19"/>
  </w:num>
  <w:num w:numId="22">
    <w:abstractNumId w:val="33"/>
  </w:num>
  <w:num w:numId="23">
    <w:abstractNumId w:val="36"/>
  </w:num>
  <w:num w:numId="24">
    <w:abstractNumId w:val="34"/>
  </w:num>
  <w:num w:numId="25">
    <w:abstractNumId w:val="26"/>
  </w:num>
  <w:num w:numId="26">
    <w:abstractNumId w:val="12"/>
  </w:num>
  <w:num w:numId="27">
    <w:abstractNumId w:val="32"/>
  </w:num>
  <w:num w:numId="28">
    <w:abstractNumId w:val="18"/>
  </w:num>
  <w:num w:numId="29">
    <w:abstractNumId w:val="22"/>
  </w:num>
  <w:num w:numId="30">
    <w:abstractNumId w:val="23"/>
  </w:num>
  <w:num w:numId="31">
    <w:abstractNumId w:val="29"/>
  </w:num>
  <w:num w:numId="32">
    <w:abstractNumId w:val="28"/>
  </w:num>
  <w:num w:numId="33">
    <w:abstractNumId w:val="13"/>
  </w:num>
  <w:num w:numId="34">
    <w:abstractNumId w:val="17"/>
  </w:num>
  <w:num w:numId="35">
    <w:abstractNumId w:val="16"/>
  </w:num>
  <w:num w:numId="36">
    <w:abstractNumId w:val="37"/>
  </w:num>
  <w:num w:numId="37">
    <w:abstractNumId w:val="31"/>
  </w:num>
  <w:num w:numId="38">
    <w:abstractNumId w:val="20"/>
  </w:num>
  <w:num w:numId="39">
    <w:abstractNumId w:val="2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26"/>
    <w:rsid w:val="00011C13"/>
    <w:rsid w:val="00024A1C"/>
    <w:rsid w:val="00067D56"/>
    <w:rsid w:val="00085848"/>
    <w:rsid w:val="000A0335"/>
    <w:rsid w:val="000E5BC2"/>
    <w:rsid w:val="0010144F"/>
    <w:rsid w:val="00110190"/>
    <w:rsid w:val="00130975"/>
    <w:rsid w:val="00140CC6"/>
    <w:rsid w:val="001707E4"/>
    <w:rsid w:val="001C3797"/>
    <w:rsid w:val="00202D5D"/>
    <w:rsid w:val="002145E2"/>
    <w:rsid w:val="00214A42"/>
    <w:rsid w:val="002554CD"/>
    <w:rsid w:val="00276215"/>
    <w:rsid w:val="00293B83"/>
    <w:rsid w:val="0029778A"/>
    <w:rsid w:val="002B4294"/>
    <w:rsid w:val="002B5E98"/>
    <w:rsid w:val="002C7010"/>
    <w:rsid w:val="002C7F7E"/>
    <w:rsid w:val="00333D0D"/>
    <w:rsid w:val="00380920"/>
    <w:rsid w:val="00383530"/>
    <w:rsid w:val="003C6B20"/>
    <w:rsid w:val="003D1921"/>
    <w:rsid w:val="003E6493"/>
    <w:rsid w:val="003F28E8"/>
    <w:rsid w:val="00472546"/>
    <w:rsid w:val="004B7654"/>
    <w:rsid w:val="004C049F"/>
    <w:rsid w:val="004F4137"/>
    <w:rsid w:val="005000E2"/>
    <w:rsid w:val="00502046"/>
    <w:rsid w:val="005B3D92"/>
    <w:rsid w:val="005E7214"/>
    <w:rsid w:val="006006D4"/>
    <w:rsid w:val="00607532"/>
    <w:rsid w:val="00617F58"/>
    <w:rsid w:val="00651E0A"/>
    <w:rsid w:val="0067018B"/>
    <w:rsid w:val="00677EFD"/>
    <w:rsid w:val="006A3CE7"/>
    <w:rsid w:val="006E4CC7"/>
    <w:rsid w:val="007017CC"/>
    <w:rsid w:val="00720986"/>
    <w:rsid w:val="00741C7A"/>
    <w:rsid w:val="00753460"/>
    <w:rsid w:val="0075696C"/>
    <w:rsid w:val="007D7AB5"/>
    <w:rsid w:val="007F0B02"/>
    <w:rsid w:val="008271E9"/>
    <w:rsid w:val="00837CD8"/>
    <w:rsid w:val="00877A7C"/>
    <w:rsid w:val="00877B37"/>
    <w:rsid w:val="008930F3"/>
    <w:rsid w:val="0091177D"/>
    <w:rsid w:val="009149D6"/>
    <w:rsid w:val="009335DC"/>
    <w:rsid w:val="0094712A"/>
    <w:rsid w:val="0096004F"/>
    <w:rsid w:val="00980F43"/>
    <w:rsid w:val="009E3315"/>
    <w:rsid w:val="00A1317F"/>
    <w:rsid w:val="00A71E3E"/>
    <w:rsid w:val="00A85B8E"/>
    <w:rsid w:val="00AF3377"/>
    <w:rsid w:val="00AF3690"/>
    <w:rsid w:val="00AF4AC8"/>
    <w:rsid w:val="00B07385"/>
    <w:rsid w:val="00B308BE"/>
    <w:rsid w:val="00B3543F"/>
    <w:rsid w:val="00B54680"/>
    <w:rsid w:val="00B844C8"/>
    <w:rsid w:val="00B90771"/>
    <w:rsid w:val="00BA69D0"/>
    <w:rsid w:val="00BC6114"/>
    <w:rsid w:val="00C5445B"/>
    <w:rsid w:val="00C6554A"/>
    <w:rsid w:val="00C6751D"/>
    <w:rsid w:val="00D26C18"/>
    <w:rsid w:val="00DA12C7"/>
    <w:rsid w:val="00DF1032"/>
    <w:rsid w:val="00E1137A"/>
    <w:rsid w:val="00E457B6"/>
    <w:rsid w:val="00E9374F"/>
    <w:rsid w:val="00ED3C2D"/>
    <w:rsid w:val="00ED7C44"/>
    <w:rsid w:val="00F06ECD"/>
    <w:rsid w:val="00F1789D"/>
    <w:rsid w:val="00F25426"/>
    <w:rsid w:val="00F3414E"/>
    <w:rsid w:val="00F36126"/>
    <w:rsid w:val="00F4376D"/>
    <w:rsid w:val="00F559D8"/>
    <w:rsid w:val="00F61079"/>
    <w:rsid w:val="00F61FD8"/>
    <w:rsid w:val="00F928D0"/>
    <w:rsid w:val="00FB7988"/>
    <w:rsid w:val="00FD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34CA4"/>
  <w15:chartTrackingRefBased/>
  <w15:docId w15:val="{061EF724-E211-4094-A6D7-A214287A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930F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F28E8"/>
    <w:pPr>
      <w:ind w:left="720"/>
      <w:contextualSpacing/>
    </w:pPr>
  </w:style>
  <w:style w:type="paragraph" w:styleId="NormalWeb">
    <w:name w:val="Normal (Web)"/>
    <w:basedOn w:val="Normal"/>
    <w:uiPriority w:val="99"/>
    <w:semiHidden/>
    <w:unhideWhenUsed/>
    <w:rsid w:val="000E5BC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2B5E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06D4"/>
    <w:rPr>
      <w:b/>
      <w:bCs/>
    </w:rPr>
  </w:style>
  <w:style w:type="character" w:customStyle="1" w:styleId="Heading4Char">
    <w:name w:val="Heading 4 Char"/>
    <w:basedOn w:val="DefaultParagraphFont"/>
    <w:link w:val="Heading4"/>
    <w:uiPriority w:val="9"/>
    <w:rsid w:val="008930F3"/>
    <w:rPr>
      <w:rFonts w:asciiTheme="majorHAnsi" w:eastAsiaTheme="majorEastAsia" w:hAnsiTheme="majorHAnsi" w:cstheme="majorBidi"/>
      <w:i/>
      <w:iCs/>
      <w:color w:val="007789" w:themeColor="accent1" w:themeShade="BF"/>
    </w:rPr>
  </w:style>
  <w:style w:type="character" w:styleId="Emphasis">
    <w:name w:val="Emphasis"/>
    <w:basedOn w:val="DefaultParagraphFont"/>
    <w:uiPriority w:val="20"/>
    <w:qFormat/>
    <w:rsid w:val="00F928D0"/>
    <w:rPr>
      <w:i/>
      <w:iCs/>
    </w:rPr>
  </w:style>
  <w:style w:type="paragraph" w:customStyle="1" w:styleId="m7079689059161077664gmail-p1">
    <w:name w:val="m_7079689059161077664gmail-p1"/>
    <w:basedOn w:val="Normal"/>
    <w:rsid w:val="0096004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7079689059161077664gmail-s1">
    <w:name w:val="m_7079689059161077664gmail-s1"/>
    <w:basedOn w:val="DefaultParagraphFont"/>
    <w:rsid w:val="00960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00449">
      <w:bodyDiv w:val="1"/>
      <w:marLeft w:val="0"/>
      <w:marRight w:val="0"/>
      <w:marTop w:val="0"/>
      <w:marBottom w:val="0"/>
      <w:divBdr>
        <w:top w:val="none" w:sz="0" w:space="0" w:color="auto"/>
        <w:left w:val="none" w:sz="0" w:space="0" w:color="auto"/>
        <w:bottom w:val="none" w:sz="0" w:space="0" w:color="auto"/>
        <w:right w:val="none" w:sz="0" w:space="0" w:color="auto"/>
      </w:divBdr>
      <w:divsChild>
        <w:div w:id="1353997606">
          <w:blockQuote w:val="1"/>
          <w:marLeft w:val="0"/>
          <w:marRight w:val="0"/>
          <w:marTop w:val="0"/>
          <w:marBottom w:val="0"/>
          <w:divBdr>
            <w:top w:val="none" w:sz="0" w:space="0" w:color="auto"/>
            <w:left w:val="none" w:sz="0" w:space="0" w:color="auto"/>
            <w:bottom w:val="none" w:sz="0" w:space="0" w:color="auto"/>
            <w:right w:val="none" w:sz="0" w:space="0" w:color="auto"/>
          </w:divBdr>
        </w:div>
        <w:div w:id="622854229">
          <w:blockQuote w:val="1"/>
          <w:marLeft w:val="0"/>
          <w:marRight w:val="0"/>
          <w:marTop w:val="0"/>
          <w:marBottom w:val="0"/>
          <w:divBdr>
            <w:top w:val="none" w:sz="0" w:space="0" w:color="auto"/>
            <w:left w:val="none" w:sz="0" w:space="0" w:color="auto"/>
            <w:bottom w:val="none" w:sz="0" w:space="0" w:color="auto"/>
            <w:right w:val="none" w:sz="0" w:space="0" w:color="auto"/>
          </w:divBdr>
        </w:div>
        <w:div w:id="878784687">
          <w:blockQuote w:val="1"/>
          <w:marLeft w:val="0"/>
          <w:marRight w:val="0"/>
          <w:marTop w:val="0"/>
          <w:marBottom w:val="0"/>
          <w:divBdr>
            <w:top w:val="none" w:sz="0" w:space="0" w:color="auto"/>
            <w:left w:val="none" w:sz="0" w:space="0" w:color="auto"/>
            <w:bottom w:val="none" w:sz="0" w:space="0" w:color="auto"/>
            <w:right w:val="none" w:sz="0" w:space="0" w:color="auto"/>
          </w:divBdr>
        </w:div>
        <w:div w:id="960696469">
          <w:blockQuote w:val="1"/>
          <w:marLeft w:val="0"/>
          <w:marRight w:val="0"/>
          <w:marTop w:val="0"/>
          <w:marBottom w:val="0"/>
          <w:divBdr>
            <w:top w:val="none" w:sz="0" w:space="0" w:color="auto"/>
            <w:left w:val="none" w:sz="0" w:space="0" w:color="auto"/>
            <w:bottom w:val="none" w:sz="0" w:space="0" w:color="auto"/>
            <w:right w:val="none" w:sz="0" w:space="0" w:color="auto"/>
          </w:divBdr>
        </w:div>
        <w:div w:id="718944742">
          <w:blockQuote w:val="1"/>
          <w:marLeft w:val="0"/>
          <w:marRight w:val="0"/>
          <w:marTop w:val="0"/>
          <w:marBottom w:val="0"/>
          <w:divBdr>
            <w:top w:val="none" w:sz="0" w:space="0" w:color="auto"/>
            <w:left w:val="none" w:sz="0" w:space="0" w:color="auto"/>
            <w:bottom w:val="none" w:sz="0" w:space="0" w:color="auto"/>
            <w:right w:val="none" w:sz="0" w:space="0" w:color="auto"/>
          </w:divBdr>
        </w:div>
        <w:div w:id="3428235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1193671">
      <w:bodyDiv w:val="1"/>
      <w:marLeft w:val="0"/>
      <w:marRight w:val="0"/>
      <w:marTop w:val="0"/>
      <w:marBottom w:val="0"/>
      <w:divBdr>
        <w:top w:val="none" w:sz="0" w:space="0" w:color="auto"/>
        <w:left w:val="none" w:sz="0" w:space="0" w:color="auto"/>
        <w:bottom w:val="none" w:sz="0" w:space="0" w:color="auto"/>
        <w:right w:val="none" w:sz="0" w:space="0" w:color="auto"/>
      </w:divBdr>
    </w:div>
    <w:div w:id="320626708">
      <w:bodyDiv w:val="1"/>
      <w:marLeft w:val="0"/>
      <w:marRight w:val="0"/>
      <w:marTop w:val="0"/>
      <w:marBottom w:val="0"/>
      <w:divBdr>
        <w:top w:val="none" w:sz="0" w:space="0" w:color="auto"/>
        <w:left w:val="none" w:sz="0" w:space="0" w:color="auto"/>
        <w:bottom w:val="none" w:sz="0" w:space="0" w:color="auto"/>
        <w:right w:val="none" w:sz="0" w:space="0" w:color="auto"/>
      </w:divBdr>
    </w:div>
    <w:div w:id="361519147">
      <w:bodyDiv w:val="1"/>
      <w:marLeft w:val="0"/>
      <w:marRight w:val="0"/>
      <w:marTop w:val="0"/>
      <w:marBottom w:val="0"/>
      <w:divBdr>
        <w:top w:val="none" w:sz="0" w:space="0" w:color="auto"/>
        <w:left w:val="none" w:sz="0" w:space="0" w:color="auto"/>
        <w:bottom w:val="none" w:sz="0" w:space="0" w:color="auto"/>
        <w:right w:val="none" w:sz="0" w:space="0" w:color="auto"/>
      </w:divBdr>
    </w:div>
    <w:div w:id="1210919388">
      <w:bodyDiv w:val="1"/>
      <w:marLeft w:val="0"/>
      <w:marRight w:val="0"/>
      <w:marTop w:val="0"/>
      <w:marBottom w:val="0"/>
      <w:divBdr>
        <w:top w:val="none" w:sz="0" w:space="0" w:color="auto"/>
        <w:left w:val="none" w:sz="0" w:space="0" w:color="auto"/>
        <w:bottom w:val="none" w:sz="0" w:space="0" w:color="auto"/>
        <w:right w:val="none" w:sz="0" w:space="0" w:color="auto"/>
      </w:divBdr>
    </w:div>
    <w:div w:id="1279683566">
      <w:bodyDiv w:val="1"/>
      <w:marLeft w:val="0"/>
      <w:marRight w:val="0"/>
      <w:marTop w:val="0"/>
      <w:marBottom w:val="0"/>
      <w:divBdr>
        <w:top w:val="none" w:sz="0" w:space="0" w:color="auto"/>
        <w:left w:val="none" w:sz="0" w:space="0" w:color="auto"/>
        <w:bottom w:val="none" w:sz="0" w:space="0" w:color="auto"/>
        <w:right w:val="none" w:sz="0" w:space="0" w:color="auto"/>
      </w:divBdr>
    </w:div>
    <w:div w:id="1435445694">
      <w:bodyDiv w:val="1"/>
      <w:marLeft w:val="0"/>
      <w:marRight w:val="0"/>
      <w:marTop w:val="0"/>
      <w:marBottom w:val="0"/>
      <w:divBdr>
        <w:top w:val="none" w:sz="0" w:space="0" w:color="auto"/>
        <w:left w:val="none" w:sz="0" w:space="0" w:color="auto"/>
        <w:bottom w:val="none" w:sz="0" w:space="0" w:color="auto"/>
        <w:right w:val="none" w:sz="0" w:space="0" w:color="auto"/>
      </w:divBdr>
    </w:div>
    <w:div w:id="2041011899">
      <w:bodyDiv w:val="1"/>
      <w:marLeft w:val="0"/>
      <w:marRight w:val="0"/>
      <w:marTop w:val="0"/>
      <w:marBottom w:val="0"/>
      <w:divBdr>
        <w:top w:val="none" w:sz="0" w:space="0" w:color="auto"/>
        <w:left w:val="none" w:sz="0" w:space="0" w:color="auto"/>
        <w:bottom w:val="none" w:sz="0" w:space="0" w:color="auto"/>
        <w:right w:val="none" w:sz="0" w:space="0" w:color="auto"/>
      </w:divBdr>
    </w:div>
    <w:div w:id="211670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instacart.com/3-million-instacart-orders-open-sourced-d40d29ead6f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blog.kaggle.com/2017/01/23/a-kaggle-master-explains-gradient-boosti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ts.stackexchange.com/questions/173390/gradient-boosting-tree-vs-random-fores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kaggle.com/c/instacart-market-basket-analysi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jeremyjordan.me/ensemble-learni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achinelearningmastery.com/gentle-introduction-gradient-boosting-algorithm-machine-learning/"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c/instacart-market-basket-analysis" TargetMode="External"/><Relationship Id="rId14" Type="http://schemas.openxmlformats.org/officeDocument/2006/relationships/image" Target="media/image6.png"/><Relationship Id="rId22" Type="http://schemas.openxmlformats.org/officeDocument/2006/relationships/hyperlink" Target="https://www.kaggle.com/c/instacart-market-basket-analysis" TargetMode="External"/><Relationship Id="rId27" Type="http://schemas.openxmlformats.org/officeDocument/2006/relationships/hyperlink" Target="https://www.analyticsvidhya.com/blog/2016/03/complete-guide-parameter-tuning-xgboost-with-codes-python/"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05780\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5933</TotalTime>
  <Pages>18</Pages>
  <Words>3328</Words>
  <Characters>18975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Gujarathi, Prajakta</cp:lastModifiedBy>
  <cp:revision>29</cp:revision>
  <dcterms:created xsi:type="dcterms:W3CDTF">2017-10-19T16:38:00Z</dcterms:created>
  <dcterms:modified xsi:type="dcterms:W3CDTF">2017-11-15T22:02:00Z</dcterms:modified>
</cp:coreProperties>
</file>